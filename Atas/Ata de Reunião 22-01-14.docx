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3A9" w:rsidRPr="002533CB" w:rsidRDefault="00E15C33">
      <w:pPr>
        <w:pStyle w:val="Heading1"/>
        <w:rPr>
          <w:lang w:val="pt-BR"/>
        </w:rPr>
      </w:pPr>
      <w:r>
        <w:rPr>
          <w:lang w:val="pt-BR"/>
        </w:rPr>
        <w:t>ClockingTheWorld</w:t>
      </w:r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F87093">
      <w:pPr>
        <w:pStyle w:val="Date"/>
        <w:rPr>
          <w:lang w:val="pt-BR"/>
        </w:rPr>
      </w:pPr>
      <w:r>
        <w:rPr>
          <w:lang w:val="pt-BR"/>
        </w:rPr>
        <w:t>22 de janeiro</w:t>
      </w:r>
      <w:r w:rsidR="000B561C">
        <w:rPr>
          <w:lang w:val="pt-BR"/>
        </w:rPr>
        <w:t xml:space="preserve"> de 201</w:t>
      </w:r>
      <w:r>
        <w:rPr>
          <w:lang w:val="pt-BR"/>
        </w:rPr>
        <w:t>4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r w:rsidR="008247CD">
        <w:rPr>
          <w:b/>
          <w:bCs/>
          <w:lang w:val="pt-BR"/>
        </w:rPr>
        <w:t>ClockingTheWorld</w:t>
      </w:r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52280C">
        <w:rPr>
          <w:b/>
          <w:bCs/>
          <w:lang w:val="pt-BR"/>
        </w:rPr>
        <w:t>5</w:t>
      </w:r>
      <w:r>
        <w:rPr>
          <w:b/>
          <w:bCs/>
          <w:lang w:val="pt-BR"/>
        </w:rPr>
        <w:t>:</w:t>
      </w:r>
      <w:r w:rsidR="0052280C">
        <w:rPr>
          <w:b/>
          <w:bCs/>
          <w:lang w:val="pt-BR"/>
        </w:rPr>
        <w:t>3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F87093">
        <w:rPr>
          <w:b/>
          <w:bCs/>
          <w:lang w:val="pt-BR"/>
        </w:rPr>
        <w:t>22 de janeiro</w:t>
      </w:r>
      <w:r>
        <w:rPr>
          <w:b/>
          <w:bCs/>
          <w:lang w:val="pt-BR"/>
        </w:rPr>
        <w:t xml:space="preserve"> de 201</w:t>
      </w:r>
      <w:r w:rsidR="00F87093">
        <w:rPr>
          <w:b/>
          <w:bCs/>
          <w:lang w:val="pt-BR"/>
        </w:rPr>
        <w:t>4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3F43A9" w:rsidRDefault="00F87093" w:rsidP="00943330">
      <w:pPr>
        <w:pStyle w:val="ListNumber3"/>
        <w:jc w:val="both"/>
        <w:rPr>
          <w:lang w:val="pt-BR"/>
        </w:rPr>
      </w:pPr>
      <w:r>
        <w:rPr>
          <w:lang w:val="pt-BR"/>
        </w:rPr>
        <w:t>INÍCIO DO DESENVOLVIMENTO DO PROJETO: Desenvolvimento do tacômetro e início do desenvolvimento da parte mecânica do projeto.</w:t>
      </w:r>
    </w:p>
    <w:p w:rsidR="00B97C58" w:rsidRPr="00F87093" w:rsidRDefault="00F87093" w:rsidP="00F87093">
      <w:pPr>
        <w:pStyle w:val="ListNumber3"/>
        <w:jc w:val="both"/>
        <w:rPr>
          <w:lang w:val="pt-BR"/>
        </w:rPr>
      </w:pPr>
      <w:r>
        <w:rPr>
          <w:lang w:val="pt-BR"/>
        </w:rPr>
        <w:t xml:space="preserve">DESENVOLVIMENTO DA </w:t>
      </w:r>
      <w:r w:rsidR="00B97C58">
        <w:rPr>
          <w:lang w:val="pt-BR"/>
        </w:rPr>
        <w:t>MONOGRAFIA:</w:t>
      </w:r>
      <w:r w:rsidR="00982F4B">
        <w:rPr>
          <w:lang w:val="pt-BR"/>
        </w:rPr>
        <w:t xml:space="preserve"> Co</w:t>
      </w:r>
      <w:r>
        <w:rPr>
          <w:lang w:val="pt-BR"/>
        </w:rPr>
        <w:t>ntinuamos o trabalho na monografia, pesquisando as bases teóricas.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974967" w:rsidRPr="00974967" w:rsidRDefault="00F87093" w:rsidP="00982F4B">
      <w:pPr>
        <w:pStyle w:val="ListNumber3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CONTINUAR DESENVOLVIMENTO DO PROJETO: Finalizar a parte mec</w:t>
      </w:r>
      <w:bookmarkStart w:id="0" w:name="_GoBack"/>
      <w:bookmarkEnd w:id="0"/>
      <w:r>
        <w:rPr>
          <w:lang w:val="pt-BR"/>
        </w:rPr>
        <w:t>ânica do projeto</w:t>
      </w:r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B42EAD"/>
    <w:multiLevelType w:val="hybridMultilevel"/>
    <w:tmpl w:val="6EDC530C"/>
    <w:lvl w:ilvl="0" w:tplc="44FA8C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EA"/>
    <w:rsid w:val="000002F5"/>
    <w:rsid w:val="00030682"/>
    <w:rsid w:val="00043808"/>
    <w:rsid w:val="00052732"/>
    <w:rsid w:val="000B561C"/>
    <w:rsid w:val="00124536"/>
    <w:rsid w:val="00140E71"/>
    <w:rsid w:val="00157AEA"/>
    <w:rsid w:val="002533CB"/>
    <w:rsid w:val="0026106E"/>
    <w:rsid w:val="00283E16"/>
    <w:rsid w:val="00290E05"/>
    <w:rsid w:val="0033032A"/>
    <w:rsid w:val="00370220"/>
    <w:rsid w:val="00383F84"/>
    <w:rsid w:val="003870AA"/>
    <w:rsid w:val="00396502"/>
    <w:rsid w:val="003E0B8D"/>
    <w:rsid w:val="003E5722"/>
    <w:rsid w:val="003F43A9"/>
    <w:rsid w:val="00402B57"/>
    <w:rsid w:val="004051FA"/>
    <w:rsid w:val="004110BC"/>
    <w:rsid w:val="004642B7"/>
    <w:rsid w:val="004A5BC2"/>
    <w:rsid w:val="004F6869"/>
    <w:rsid w:val="004F76EA"/>
    <w:rsid w:val="0051531B"/>
    <w:rsid w:val="0052280C"/>
    <w:rsid w:val="00573B67"/>
    <w:rsid w:val="005B4E74"/>
    <w:rsid w:val="005B75DF"/>
    <w:rsid w:val="005E2F29"/>
    <w:rsid w:val="005F7E41"/>
    <w:rsid w:val="00611B18"/>
    <w:rsid w:val="006760FC"/>
    <w:rsid w:val="00684E82"/>
    <w:rsid w:val="0068784A"/>
    <w:rsid w:val="006B403B"/>
    <w:rsid w:val="006C0070"/>
    <w:rsid w:val="006D7C2D"/>
    <w:rsid w:val="00712A63"/>
    <w:rsid w:val="007375BA"/>
    <w:rsid w:val="007C3641"/>
    <w:rsid w:val="007C7992"/>
    <w:rsid w:val="008058EA"/>
    <w:rsid w:val="008159FE"/>
    <w:rsid w:val="008247CD"/>
    <w:rsid w:val="008A2B38"/>
    <w:rsid w:val="008D10A3"/>
    <w:rsid w:val="00902C21"/>
    <w:rsid w:val="00907710"/>
    <w:rsid w:val="009224B0"/>
    <w:rsid w:val="00941FC4"/>
    <w:rsid w:val="00943330"/>
    <w:rsid w:val="00947119"/>
    <w:rsid w:val="00974967"/>
    <w:rsid w:val="00982F4B"/>
    <w:rsid w:val="0098414D"/>
    <w:rsid w:val="009A7CA7"/>
    <w:rsid w:val="009B4F34"/>
    <w:rsid w:val="009E6F8C"/>
    <w:rsid w:val="00A36DD8"/>
    <w:rsid w:val="00A73ED5"/>
    <w:rsid w:val="00B02AE3"/>
    <w:rsid w:val="00B46599"/>
    <w:rsid w:val="00B61FB1"/>
    <w:rsid w:val="00B8453A"/>
    <w:rsid w:val="00B97C58"/>
    <w:rsid w:val="00BF1BB4"/>
    <w:rsid w:val="00C72811"/>
    <w:rsid w:val="00C90AAC"/>
    <w:rsid w:val="00C9155E"/>
    <w:rsid w:val="00CB00EF"/>
    <w:rsid w:val="00CC70CE"/>
    <w:rsid w:val="00CF446A"/>
    <w:rsid w:val="00D42AF8"/>
    <w:rsid w:val="00DA692A"/>
    <w:rsid w:val="00DA70A9"/>
    <w:rsid w:val="00DB29DC"/>
    <w:rsid w:val="00E15C33"/>
    <w:rsid w:val="00E216C3"/>
    <w:rsid w:val="00EB6129"/>
    <w:rsid w:val="00F00DFF"/>
    <w:rsid w:val="00F10117"/>
    <w:rsid w:val="00F71B6B"/>
    <w:rsid w:val="00F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1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Pereira</dc:creator>
  <cp:lastModifiedBy>GERSON</cp:lastModifiedBy>
  <cp:revision>4</cp:revision>
  <cp:lastPrinted>2002-03-13T17:46:00Z</cp:lastPrinted>
  <dcterms:created xsi:type="dcterms:W3CDTF">2014-02-27T01:09:00Z</dcterms:created>
  <dcterms:modified xsi:type="dcterms:W3CDTF">2014-02-27T01:10:00Z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