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A9" w:rsidRPr="002533CB" w:rsidRDefault="00E15C33">
      <w:pPr>
        <w:pStyle w:val="Heading1"/>
        <w:rPr>
          <w:lang w:val="pt-BR"/>
        </w:rPr>
      </w:pPr>
      <w:r>
        <w:rPr>
          <w:lang w:val="pt-BR"/>
        </w:rPr>
        <w:t>ClockingTheWorld</w:t>
      </w:r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771C58">
      <w:pPr>
        <w:pStyle w:val="Date"/>
        <w:rPr>
          <w:lang w:val="pt-BR"/>
        </w:rPr>
      </w:pPr>
      <w:r>
        <w:rPr>
          <w:lang w:val="pt-BR"/>
        </w:rPr>
        <w:t>17</w:t>
      </w:r>
      <w:r w:rsidR="00CF446A">
        <w:rPr>
          <w:lang w:val="pt-BR"/>
        </w:rPr>
        <w:t xml:space="preserve"> de fevereiro de 2014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r w:rsidR="008247CD">
        <w:rPr>
          <w:b/>
          <w:bCs/>
          <w:lang w:val="pt-BR"/>
        </w:rPr>
        <w:t>ClockingTheWorld</w:t>
      </w:r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771C58">
        <w:rPr>
          <w:b/>
          <w:bCs/>
          <w:lang w:val="pt-BR"/>
        </w:rPr>
        <w:t>5</w:t>
      </w:r>
      <w:r>
        <w:rPr>
          <w:b/>
          <w:bCs/>
          <w:lang w:val="pt-BR"/>
        </w:rPr>
        <w:t>:</w:t>
      </w:r>
      <w:r w:rsidR="00771C58">
        <w:rPr>
          <w:b/>
          <w:bCs/>
          <w:lang w:val="pt-BR"/>
        </w:rPr>
        <w:t>0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771C58">
        <w:rPr>
          <w:b/>
          <w:bCs/>
          <w:lang w:val="pt-BR"/>
        </w:rPr>
        <w:t>17</w:t>
      </w:r>
      <w:r w:rsidR="00F87093">
        <w:rPr>
          <w:b/>
          <w:bCs/>
          <w:lang w:val="pt-BR"/>
        </w:rPr>
        <w:t xml:space="preserve"> de </w:t>
      </w:r>
      <w:r w:rsidR="00CF446A">
        <w:rPr>
          <w:b/>
          <w:bCs/>
          <w:lang w:val="pt-BR"/>
        </w:rPr>
        <w:t>fevereiro</w:t>
      </w:r>
      <w:r>
        <w:rPr>
          <w:b/>
          <w:bCs/>
          <w:lang w:val="pt-BR"/>
        </w:rPr>
        <w:t xml:space="preserve"> de 201</w:t>
      </w:r>
      <w:r w:rsidR="00F87093">
        <w:rPr>
          <w:b/>
          <w:bCs/>
          <w:lang w:val="pt-BR"/>
        </w:rPr>
        <w:t>4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BE38A6" w:rsidRPr="00DB1BC9" w:rsidRDefault="00DB1BC9" w:rsidP="00943330">
      <w:pPr>
        <w:pStyle w:val="ListNumber3"/>
        <w:jc w:val="both"/>
        <w:rPr>
          <w:lang w:val="pt-BR"/>
        </w:rPr>
      </w:pPr>
      <w:r w:rsidRPr="00DB1BC9">
        <w:rPr>
          <w:lang w:val="pt-BR"/>
        </w:rPr>
        <w:t xml:space="preserve">DESENVOLVER PARTE ELETRÔNICA DO PROJETO </w:t>
      </w:r>
      <w:r w:rsidRPr="00DB1BC9">
        <w:rPr>
          <w:lang w:val="pt-BR"/>
        </w:rPr>
        <w:t>Colocar em prática os esquemáticos desenvolvidos na ultima reunião</w:t>
      </w:r>
      <w:r>
        <w:rPr>
          <w:lang w:val="pt-BR"/>
        </w:rPr>
        <w:t>.</w:t>
      </w:r>
      <w:r w:rsidR="00BE38A6" w:rsidRPr="00DB1BC9">
        <w:rPr>
          <w:lang w:val="pt-BR"/>
        </w:rPr>
        <w:t>.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DB1BC9" w:rsidRDefault="00F87093" w:rsidP="00982F4B">
      <w:pPr>
        <w:pStyle w:val="ListNumber3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CONTINUAR DESENVOLVIMENTO </w:t>
      </w:r>
      <w:r w:rsidR="00DB1BC9">
        <w:rPr>
          <w:lang w:val="pt-BR"/>
        </w:rPr>
        <w:t>DA MONOGRAFIA</w:t>
      </w:r>
      <w:r w:rsidR="009E688E">
        <w:rPr>
          <w:lang w:val="pt-BR"/>
        </w:rPr>
        <w:t>:</w:t>
      </w:r>
      <w:r w:rsidR="00DB1BC9">
        <w:rPr>
          <w:lang w:val="pt-BR"/>
        </w:rPr>
        <w:t xml:space="preserve"> Relatar os resultados e procedimentos envolvidos na parte eletrônica do projeto.</w:t>
      </w:r>
    </w:p>
    <w:p w:rsidR="00974967" w:rsidRPr="00974967" w:rsidRDefault="00DB1BC9" w:rsidP="00982F4B">
      <w:pPr>
        <w:pStyle w:val="ListNumber3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CRIAR ALGORITMO: Criar algoritmo necessário para a lógica presente no projeto.</w:t>
      </w:r>
      <w:bookmarkStart w:id="0" w:name="_GoBack"/>
      <w:bookmarkEnd w:id="0"/>
      <w:r w:rsidR="009E688E">
        <w:rPr>
          <w:lang w:val="pt-BR"/>
        </w:rPr>
        <w:t xml:space="preserve"> </w:t>
      </w:r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B42EAD"/>
    <w:multiLevelType w:val="hybridMultilevel"/>
    <w:tmpl w:val="6EDC530C"/>
    <w:lvl w:ilvl="0" w:tplc="44FA8C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EA"/>
    <w:rsid w:val="000002F5"/>
    <w:rsid w:val="00030682"/>
    <w:rsid w:val="00043808"/>
    <w:rsid w:val="00052732"/>
    <w:rsid w:val="000B561C"/>
    <w:rsid w:val="00124536"/>
    <w:rsid w:val="00140E71"/>
    <w:rsid w:val="00157AEA"/>
    <w:rsid w:val="002533CB"/>
    <w:rsid w:val="0026106E"/>
    <w:rsid w:val="00283E16"/>
    <w:rsid w:val="00290E05"/>
    <w:rsid w:val="0033032A"/>
    <w:rsid w:val="00370220"/>
    <w:rsid w:val="00383F84"/>
    <w:rsid w:val="003870AA"/>
    <w:rsid w:val="00396502"/>
    <w:rsid w:val="003E0B8D"/>
    <w:rsid w:val="003E5722"/>
    <w:rsid w:val="003F43A9"/>
    <w:rsid w:val="00402B57"/>
    <w:rsid w:val="004051FA"/>
    <w:rsid w:val="004110BC"/>
    <w:rsid w:val="004642B7"/>
    <w:rsid w:val="004868D4"/>
    <w:rsid w:val="004A5BC2"/>
    <w:rsid w:val="004F6869"/>
    <w:rsid w:val="004F76EA"/>
    <w:rsid w:val="0051531B"/>
    <w:rsid w:val="0052280C"/>
    <w:rsid w:val="00573B67"/>
    <w:rsid w:val="005B4E74"/>
    <w:rsid w:val="005B75DF"/>
    <w:rsid w:val="005E2F29"/>
    <w:rsid w:val="005F7E41"/>
    <w:rsid w:val="00611B18"/>
    <w:rsid w:val="006760FC"/>
    <w:rsid w:val="00684E82"/>
    <w:rsid w:val="0068784A"/>
    <w:rsid w:val="006B403B"/>
    <w:rsid w:val="006C0070"/>
    <w:rsid w:val="006D7C2D"/>
    <w:rsid w:val="00712A63"/>
    <w:rsid w:val="007375BA"/>
    <w:rsid w:val="00771C58"/>
    <w:rsid w:val="007C3641"/>
    <w:rsid w:val="007C7992"/>
    <w:rsid w:val="008058EA"/>
    <w:rsid w:val="008159FE"/>
    <w:rsid w:val="008247CD"/>
    <w:rsid w:val="008A2B38"/>
    <w:rsid w:val="008D10A3"/>
    <w:rsid w:val="00902C21"/>
    <w:rsid w:val="00907710"/>
    <w:rsid w:val="009224B0"/>
    <w:rsid w:val="00941FC4"/>
    <w:rsid w:val="00943330"/>
    <w:rsid w:val="00947119"/>
    <w:rsid w:val="00974967"/>
    <w:rsid w:val="00982F4B"/>
    <w:rsid w:val="0098414D"/>
    <w:rsid w:val="009A7CA7"/>
    <w:rsid w:val="009B4F34"/>
    <w:rsid w:val="009D676B"/>
    <w:rsid w:val="009E688E"/>
    <w:rsid w:val="009E6F8C"/>
    <w:rsid w:val="00A36DD8"/>
    <w:rsid w:val="00A73ED5"/>
    <w:rsid w:val="00B02AE3"/>
    <w:rsid w:val="00B46599"/>
    <w:rsid w:val="00B61FB1"/>
    <w:rsid w:val="00B8453A"/>
    <w:rsid w:val="00B97C58"/>
    <w:rsid w:val="00BE38A6"/>
    <w:rsid w:val="00BF1BB4"/>
    <w:rsid w:val="00C72811"/>
    <w:rsid w:val="00C90AAC"/>
    <w:rsid w:val="00C9155E"/>
    <w:rsid w:val="00CB00EF"/>
    <w:rsid w:val="00CC70CE"/>
    <w:rsid w:val="00CF446A"/>
    <w:rsid w:val="00D42AF8"/>
    <w:rsid w:val="00DA692A"/>
    <w:rsid w:val="00DA70A9"/>
    <w:rsid w:val="00DB1BC9"/>
    <w:rsid w:val="00DB29DC"/>
    <w:rsid w:val="00E15C33"/>
    <w:rsid w:val="00E216C3"/>
    <w:rsid w:val="00EB6129"/>
    <w:rsid w:val="00F00DFF"/>
    <w:rsid w:val="00F10117"/>
    <w:rsid w:val="00F71B6B"/>
    <w:rsid w:val="00F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4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Pereira</dc:creator>
  <cp:lastModifiedBy>GERSON</cp:lastModifiedBy>
  <cp:revision>3</cp:revision>
  <cp:lastPrinted>2002-03-13T17:46:00Z</cp:lastPrinted>
  <dcterms:created xsi:type="dcterms:W3CDTF">2014-02-27T01:16:00Z</dcterms:created>
  <dcterms:modified xsi:type="dcterms:W3CDTF">2014-02-27T01:19:00Z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