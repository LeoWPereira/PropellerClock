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A9" w:rsidRPr="002533CB" w:rsidRDefault="00E15C33">
      <w:pPr>
        <w:pStyle w:val="Heading1"/>
        <w:rPr>
          <w:lang w:val="pt-BR"/>
        </w:rPr>
      </w:pPr>
      <w:r>
        <w:rPr>
          <w:lang w:val="pt-BR"/>
        </w:rPr>
        <w:t>ClockingTheWorld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9D676B">
      <w:pPr>
        <w:pStyle w:val="Date"/>
        <w:rPr>
          <w:lang w:val="pt-BR"/>
        </w:rPr>
      </w:pPr>
      <w:r>
        <w:rPr>
          <w:lang w:val="pt-BR"/>
        </w:rPr>
        <w:t>6</w:t>
      </w:r>
      <w:r w:rsidR="00CF446A">
        <w:rPr>
          <w:lang w:val="pt-BR"/>
        </w:rPr>
        <w:t xml:space="preserve"> de fevereiro de 2014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8247CD">
        <w:rPr>
          <w:b/>
          <w:bCs/>
          <w:lang w:val="pt-BR"/>
        </w:rPr>
        <w:t>ClockingTheWorld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CF446A">
        <w:rPr>
          <w:b/>
          <w:bCs/>
          <w:lang w:val="pt-BR"/>
        </w:rPr>
        <w:t>3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9D676B">
        <w:rPr>
          <w:b/>
          <w:bCs/>
          <w:lang w:val="pt-BR"/>
        </w:rPr>
        <w:t>6</w:t>
      </w:r>
      <w:r w:rsidR="00F87093">
        <w:rPr>
          <w:b/>
          <w:bCs/>
          <w:lang w:val="pt-BR"/>
        </w:rPr>
        <w:t xml:space="preserve"> de </w:t>
      </w:r>
      <w:r w:rsidR="00CF446A">
        <w:rPr>
          <w:b/>
          <w:bCs/>
          <w:lang w:val="pt-BR"/>
        </w:rPr>
        <w:t>fevereiro</w:t>
      </w:r>
      <w:r>
        <w:rPr>
          <w:b/>
          <w:bCs/>
          <w:lang w:val="pt-BR"/>
        </w:rPr>
        <w:t xml:space="preserve"> de 201</w:t>
      </w:r>
      <w:r w:rsidR="00F87093">
        <w:rPr>
          <w:b/>
          <w:bCs/>
          <w:lang w:val="pt-BR"/>
        </w:rPr>
        <w:t>4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3F43A9" w:rsidRDefault="009E688E" w:rsidP="00943330">
      <w:pPr>
        <w:pStyle w:val="ListNumber3"/>
        <w:jc w:val="both"/>
        <w:rPr>
          <w:lang w:val="pt-BR"/>
        </w:rPr>
      </w:pPr>
      <w:r>
        <w:rPr>
          <w:lang w:val="pt-BR"/>
        </w:rPr>
        <w:t>CONTINUAR</w:t>
      </w:r>
      <w:r w:rsidR="00F87093">
        <w:rPr>
          <w:lang w:val="pt-BR"/>
        </w:rPr>
        <w:t xml:space="preserve"> DESENVOLVIMENTO D</w:t>
      </w:r>
      <w:r w:rsidR="00BE38A6">
        <w:rPr>
          <w:lang w:val="pt-BR"/>
        </w:rPr>
        <w:t>A MONOGRAFIA</w:t>
      </w:r>
      <w:r w:rsidR="00F87093">
        <w:rPr>
          <w:lang w:val="pt-BR"/>
        </w:rPr>
        <w:t xml:space="preserve">: </w:t>
      </w:r>
      <w:r w:rsidR="00BE38A6">
        <w:rPr>
          <w:lang w:val="pt-BR"/>
        </w:rPr>
        <w:t>Documentar os resultados e procedimentos envolvido na contrução da parte mecânica do projeto.</w:t>
      </w:r>
    </w:p>
    <w:p w:rsidR="00BE38A6" w:rsidRDefault="00BE38A6" w:rsidP="00943330">
      <w:pPr>
        <w:pStyle w:val="ListNumber3"/>
        <w:jc w:val="both"/>
        <w:rPr>
          <w:lang w:val="pt-BR"/>
        </w:rPr>
      </w:pPr>
      <w:r>
        <w:rPr>
          <w:lang w:val="pt-BR"/>
        </w:rPr>
        <w:t>PROJETAR PARTE ELETRÔNICA DO PROJETO: Criar esquemáticos dos componentes eletrônicos presentes no projeto.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974967" w:rsidRPr="00974967" w:rsidRDefault="00F87093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CONTINUAR DESENVOLVIMENTO </w:t>
      </w:r>
      <w:r w:rsidR="00BE38A6">
        <w:rPr>
          <w:lang w:val="pt-BR"/>
        </w:rPr>
        <w:t>DO PROJETO</w:t>
      </w:r>
      <w:r w:rsidR="009E688E">
        <w:rPr>
          <w:lang w:val="pt-BR"/>
        </w:rPr>
        <w:t xml:space="preserve">: </w:t>
      </w:r>
      <w:r w:rsidR="00BE38A6">
        <w:rPr>
          <w:lang w:val="pt-BR"/>
        </w:rPr>
        <w:t>Colocar em prática os esquemáticos desenvolvidos na ultima reunião.</w:t>
      </w:r>
      <w:bookmarkStart w:id="0" w:name="_GoBack"/>
      <w:bookmarkEnd w:id="0"/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42EAD"/>
    <w:multiLevelType w:val="hybridMultilevel"/>
    <w:tmpl w:val="6EDC530C"/>
    <w:lvl w:ilvl="0" w:tplc="44FA8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E5722"/>
    <w:rsid w:val="003F43A9"/>
    <w:rsid w:val="00402B57"/>
    <w:rsid w:val="004051FA"/>
    <w:rsid w:val="004110BC"/>
    <w:rsid w:val="004642B7"/>
    <w:rsid w:val="004868D4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2F4B"/>
    <w:rsid w:val="0098414D"/>
    <w:rsid w:val="009A7CA7"/>
    <w:rsid w:val="009B4F34"/>
    <w:rsid w:val="009D676B"/>
    <w:rsid w:val="009E688E"/>
    <w:rsid w:val="009E6F8C"/>
    <w:rsid w:val="00A36DD8"/>
    <w:rsid w:val="00A73ED5"/>
    <w:rsid w:val="00B02AE3"/>
    <w:rsid w:val="00B46599"/>
    <w:rsid w:val="00B61FB1"/>
    <w:rsid w:val="00B8453A"/>
    <w:rsid w:val="00B97C58"/>
    <w:rsid w:val="00BE38A6"/>
    <w:rsid w:val="00BF1BB4"/>
    <w:rsid w:val="00C72811"/>
    <w:rsid w:val="00C90AAC"/>
    <w:rsid w:val="00C9155E"/>
    <w:rsid w:val="00CB00EF"/>
    <w:rsid w:val="00CC70CE"/>
    <w:rsid w:val="00CF446A"/>
    <w:rsid w:val="00D42AF8"/>
    <w:rsid w:val="00DA692A"/>
    <w:rsid w:val="00DA70A9"/>
    <w:rsid w:val="00DB29DC"/>
    <w:rsid w:val="00E15C33"/>
    <w:rsid w:val="00E216C3"/>
    <w:rsid w:val="00EB6129"/>
    <w:rsid w:val="00F00DFF"/>
    <w:rsid w:val="00F10117"/>
    <w:rsid w:val="00F71B6B"/>
    <w:rsid w:val="00F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2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Pereira</dc:creator>
  <cp:lastModifiedBy>GERSON</cp:lastModifiedBy>
  <cp:revision>3</cp:revision>
  <cp:lastPrinted>2002-03-13T17:46:00Z</cp:lastPrinted>
  <dcterms:created xsi:type="dcterms:W3CDTF">2014-02-27T01:12:00Z</dcterms:created>
  <dcterms:modified xsi:type="dcterms:W3CDTF">2014-02-27T01:14:00Z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