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3A9" w:rsidRPr="002533CB" w:rsidRDefault="00E15C33">
      <w:pPr>
        <w:pStyle w:val="Heading1"/>
        <w:rPr>
          <w:lang w:val="pt-BR"/>
        </w:rPr>
      </w:pPr>
      <w:proofErr w:type="spellStart"/>
      <w:r>
        <w:rPr>
          <w:lang w:val="pt-BR"/>
        </w:rPr>
        <w:t>ClockingTheWorld</w:t>
      </w:r>
      <w:proofErr w:type="spellEnd"/>
    </w:p>
    <w:p w:rsidR="003F43A9" w:rsidRPr="002533CB" w:rsidRDefault="003F43A9">
      <w:pPr>
        <w:pStyle w:val="Heading1"/>
        <w:rPr>
          <w:lang w:val="pt-BR"/>
        </w:rPr>
      </w:pPr>
      <w:r w:rsidRPr="002533CB">
        <w:rPr>
          <w:lang w:val="pt-BR"/>
        </w:rPr>
        <w:t>Atas da reunião</w:t>
      </w:r>
    </w:p>
    <w:p w:rsidR="003F43A9" w:rsidRPr="002533CB" w:rsidRDefault="00B97C58">
      <w:pPr>
        <w:pStyle w:val="Date"/>
        <w:rPr>
          <w:lang w:val="pt-BR"/>
        </w:rPr>
      </w:pPr>
      <w:r>
        <w:rPr>
          <w:lang w:val="pt-BR"/>
        </w:rPr>
        <w:t>17</w:t>
      </w:r>
      <w:r w:rsidR="00E216C3">
        <w:rPr>
          <w:lang w:val="pt-BR"/>
        </w:rPr>
        <w:t xml:space="preserve"> de dezembro</w:t>
      </w:r>
      <w:r w:rsidR="000B561C">
        <w:rPr>
          <w:lang w:val="pt-BR"/>
        </w:rPr>
        <w:t xml:space="preserve"> de 2013</w:t>
      </w:r>
    </w:p>
    <w:p w:rsidR="003F43A9" w:rsidRPr="002533CB" w:rsidRDefault="003F43A9" w:rsidP="00943330">
      <w:pPr>
        <w:pStyle w:val="ListNumber"/>
        <w:jc w:val="both"/>
        <w:rPr>
          <w:lang w:val="pt-BR"/>
        </w:rPr>
      </w:pPr>
      <w:r w:rsidRPr="002533CB">
        <w:rPr>
          <w:lang w:val="pt-BR"/>
        </w:rPr>
        <w:t>Chamada de ordem</w:t>
      </w:r>
    </w:p>
    <w:p w:rsidR="003F43A9" w:rsidRPr="00B02AE3" w:rsidRDefault="00B02AE3" w:rsidP="00943330">
      <w:pPr>
        <w:pStyle w:val="BodyText2"/>
        <w:jc w:val="both"/>
        <w:rPr>
          <w:b/>
          <w:lang w:val="pt-BR"/>
        </w:rPr>
      </w:pPr>
      <w:r>
        <w:rPr>
          <w:b/>
          <w:bCs/>
          <w:lang w:val="pt-BR"/>
        </w:rPr>
        <w:t>LEONARDO WINTER PEREIRA</w:t>
      </w:r>
      <w:r w:rsidR="003F43A9" w:rsidRPr="002533CB">
        <w:rPr>
          <w:lang w:val="pt-BR"/>
        </w:rPr>
        <w:t xml:space="preserve"> chamado para organizar as reuniões regulares da empresa </w:t>
      </w:r>
      <w:proofErr w:type="spellStart"/>
      <w:r w:rsidR="008247CD">
        <w:rPr>
          <w:b/>
          <w:bCs/>
          <w:lang w:val="pt-BR"/>
        </w:rPr>
        <w:t>ClockingTheWorld</w:t>
      </w:r>
      <w:proofErr w:type="spellEnd"/>
      <w:r w:rsidR="003F43A9" w:rsidRPr="002533CB">
        <w:rPr>
          <w:lang w:val="pt-BR"/>
        </w:rPr>
        <w:t xml:space="preserve"> às </w:t>
      </w:r>
      <w:r>
        <w:rPr>
          <w:b/>
          <w:bCs/>
          <w:lang w:val="pt-BR"/>
        </w:rPr>
        <w:t>1</w:t>
      </w:r>
      <w:r w:rsidR="0052280C">
        <w:rPr>
          <w:b/>
          <w:bCs/>
          <w:lang w:val="pt-BR"/>
        </w:rPr>
        <w:t>5</w:t>
      </w:r>
      <w:r>
        <w:rPr>
          <w:b/>
          <w:bCs/>
          <w:lang w:val="pt-BR"/>
        </w:rPr>
        <w:t>:</w:t>
      </w:r>
      <w:r w:rsidR="0052280C">
        <w:rPr>
          <w:b/>
          <w:bCs/>
          <w:lang w:val="pt-BR"/>
        </w:rPr>
        <w:t>3</w:t>
      </w:r>
      <w:r>
        <w:rPr>
          <w:b/>
          <w:bCs/>
          <w:lang w:val="pt-BR"/>
        </w:rPr>
        <w:t>0</w:t>
      </w:r>
      <w:r w:rsidR="003F43A9" w:rsidRPr="002533CB">
        <w:rPr>
          <w:lang w:val="pt-BR"/>
        </w:rPr>
        <w:t xml:space="preserve"> em </w:t>
      </w:r>
      <w:r w:rsidR="00F10117">
        <w:rPr>
          <w:b/>
          <w:bCs/>
          <w:lang w:val="pt-BR"/>
        </w:rPr>
        <w:t>1</w:t>
      </w:r>
      <w:r w:rsidR="00B97C58">
        <w:rPr>
          <w:b/>
          <w:bCs/>
          <w:lang w:val="pt-BR"/>
        </w:rPr>
        <w:t>7</w:t>
      </w:r>
      <w:r>
        <w:rPr>
          <w:b/>
          <w:bCs/>
          <w:lang w:val="pt-BR"/>
        </w:rPr>
        <w:t xml:space="preserve"> de </w:t>
      </w:r>
      <w:r w:rsidR="00052732">
        <w:rPr>
          <w:b/>
          <w:bCs/>
          <w:lang w:val="pt-BR"/>
        </w:rPr>
        <w:t>dezembro</w:t>
      </w:r>
      <w:r>
        <w:rPr>
          <w:b/>
          <w:bCs/>
          <w:lang w:val="pt-BR"/>
        </w:rPr>
        <w:t xml:space="preserve"> de 2013</w:t>
      </w:r>
      <w:r w:rsidR="003F43A9" w:rsidRPr="002533CB">
        <w:rPr>
          <w:lang w:val="pt-BR"/>
        </w:rPr>
        <w:t xml:space="preserve"> na </w:t>
      </w:r>
      <w:r>
        <w:rPr>
          <w:b/>
          <w:lang w:val="pt-BR"/>
        </w:rPr>
        <w:t>Biblioteca da UTFPR.</w:t>
      </w:r>
    </w:p>
    <w:p w:rsidR="003F43A9" w:rsidRPr="002533CB" w:rsidRDefault="003F43A9" w:rsidP="00943330">
      <w:pPr>
        <w:pStyle w:val="ListNumber"/>
        <w:jc w:val="both"/>
        <w:rPr>
          <w:lang w:val="pt-BR"/>
        </w:rPr>
      </w:pPr>
      <w:r w:rsidRPr="002533CB">
        <w:rPr>
          <w:lang w:val="pt-BR"/>
        </w:rPr>
        <w:t>Chamada</w:t>
      </w:r>
    </w:p>
    <w:p w:rsidR="003F43A9" w:rsidRDefault="00043808" w:rsidP="00943330">
      <w:pPr>
        <w:pStyle w:val="BodyText2"/>
        <w:jc w:val="both"/>
        <w:rPr>
          <w:lang w:val="pt-BR"/>
        </w:rPr>
      </w:pPr>
      <w:r>
        <w:rPr>
          <w:lang w:val="pt-BR"/>
        </w:rPr>
        <w:t>LEONARDO WINTER PEREIRA</w:t>
      </w:r>
      <w:r w:rsidR="003F43A9" w:rsidRPr="002533CB">
        <w:rPr>
          <w:lang w:val="pt-BR"/>
        </w:rPr>
        <w:t xml:space="preserve"> fez a chamada. Estavam presentes: </w:t>
      </w:r>
    </w:p>
    <w:p w:rsidR="00043808" w:rsidRDefault="00043808" w:rsidP="00943330">
      <w:pPr>
        <w:pStyle w:val="BodyText2"/>
        <w:jc w:val="both"/>
        <w:rPr>
          <w:lang w:val="pt-BR"/>
        </w:rPr>
      </w:pPr>
      <w:r>
        <w:rPr>
          <w:lang w:val="pt-BR"/>
        </w:rPr>
        <w:t>- ANDRE FERREIRA ELEUTÉRIO</w:t>
      </w:r>
    </w:p>
    <w:p w:rsidR="00043808" w:rsidRPr="002533CB" w:rsidRDefault="00043808" w:rsidP="00943330">
      <w:pPr>
        <w:pStyle w:val="BodyText2"/>
        <w:jc w:val="both"/>
        <w:rPr>
          <w:lang w:val="pt-BR"/>
        </w:rPr>
      </w:pPr>
      <w:r>
        <w:rPr>
          <w:lang w:val="pt-BR"/>
        </w:rPr>
        <w:t>- GEANINE INGLAT</w:t>
      </w:r>
    </w:p>
    <w:p w:rsidR="003F43A9" w:rsidRPr="002533CB" w:rsidRDefault="003F43A9" w:rsidP="00943330">
      <w:pPr>
        <w:pStyle w:val="ListNumber"/>
        <w:jc w:val="both"/>
        <w:rPr>
          <w:lang w:val="pt-BR"/>
        </w:rPr>
      </w:pPr>
      <w:r w:rsidRPr="002533CB">
        <w:rPr>
          <w:lang w:val="pt-BR"/>
        </w:rPr>
        <w:t>Assuntos em pauta</w:t>
      </w:r>
    </w:p>
    <w:p w:rsidR="003F43A9" w:rsidRDefault="00B97C58" w:rsidP="00943330">
      <w:pPr>
        <w:pStyle w:val="ListNumber3"/>
        <w:jc w:val="both"/>
        <w:rPr>
          <w:lang w:val="pt-BR"/>
        </w:rPr>
      </w:pPr>
      <w:r>
        <w:rPr>
          <w:lang w:val="pt-BR"/>
        </w:rPr>
        <w:t>COMPRA DOS PRODUTOS</w:t>
      </w:r>
      <w:r>
        <w:rPr>
          <w:lang w:val="pt-BR"/>
        </w:rPr>
        <w:t>:</w:t>
      </w:r>
      <w:r w:rsidR="00982F4B">
        <w:rPr>
          <w:lang w:val="pt-BR"/>
        </w:rPr>
        <w:t xml:space="preserve"> Foram comprados todos os produtos necessários, alguns in loco e outros pela internet.</w:t>
      </w:r>
    </w:p>
    <w:p w:rsidR="00B97C58" w:rsidRDefault="00B97C58" w:rsidP="00943330">
      <w:pPr>
        <w:pStyle w:val="ListNumber3"/>
        <w:jc w:val="both"/>
        <w:rPr>
          <w:lang w:val="pt-BR"/>
        </w:rPr>
      </w:pPr>
      <w:r>
        <w:rPr>
          <w:lang w:val="pt-BR"/>
        </w:rPr>
        <w:t>ELABORAÇÃO PARCIAL DA MONOGRAFIA</w:t>
      </w:r>
      <w:r>
        <w:rPr>
          <w:lang w:val="pt-BR"/>
        </w:rPr>
        <w:t>:</w:t>
      </w:r>
      <w:r w:rsidR="00982F4B">
        <w:rPr>
          <w:lang w:val="pt-BR"/>
        </w:rPr>
        <w:t xml:space="preserve"> Começamos a elaborar a monografia.</w:t>
      </w:r>
    </w:p>
    <w:p w:rsidR="00B97C58" w:rsidRPr="002533CB" w:rsidRDefault="00B97C58" w:rsidP="00943330">
      <w:pPr>
        <w:pStyle w:val="ListNumber3"/>
        <w:jc w:val="both"/>
        <w:rPr>
          <w:lang w:val="pt-BR"/>
        </w:rPr>
      </w:pPr>
      <w:r>
        <w:rPr>
          <w:lang w:val="pt-BR"/>
        </w:rPr>
        <w:t>ELABORAÇÃO DA BANCA EXAMINADORA:</w:t>
      </w:r>
      <w:r w:rsidR="00982F4B">
        <w:rPr>
          <w:lang w:val="pt-BR"/>
        </w:rPr>
        <w:t xml:space="preserve"> Foi definido (e aceito pelos mesmos) que João Curti será o aluno, César </w:t>
      </w:r>
      <w:proofErr w:type="spellStart"/>
      <w:r w:rsidR="00982F4B">
        <w:rPr>
          <w:lang w:val="pt-BR"/>
        </w:rPr>
        <w:t>Benitez</w:t>
      </w:r>
      <w:proofErr w:type="spellEnd"/>
      <w:r w:rsidR="00982F4B">
        <w:rPr>
          <w:lang w:val="pt-BR"/>
        </w:rPr>
        <w:t xml:space="preserve"> o orientador e </w:t>
      </w:r>
      <w:proofErr w:type="spellStart"/>
      <w:r w:rsidR="00982F4B">
        <w:rPr>
          <w:lang w:val="pt-BR"/>
        </w:rPr>
        <w:t>Leyza</w:t>
      </w:r>
      <w:proofErr w:type="spellEnd"/>
      <w:r w:rsidR="00982F4B">
        <w:rPr>
          <w:lang w:val="pt-BR"/>
        </w:rPr>
        <w:t xml:space="preserve"> </w:t>
      </w:r>
      <w:proofErr w:type="spellStart"/>
      <w:r w:rsidR="00982F4B">
        <w:rPr>
          <w:lang w:val="pt-BR"/>
        </w:rPr>
        <w:t>Dorini</w:t>
      </w:r>
      <w:proofErr w:type="spellEnd"/>
      <w:r w:rsidR="00982F4B">
        <w:rPr>
          <w:lang w:val="pt-BR"/>
        </w:rPr>
        <w:t xml:space="preserve"> a professora orientadora.</w:t>
      </w:r>
    </w:p>
    <w:p w:rsidR="003F43A9" w:rsidRPr="002533CB" w:rsidRDefault="004110BC" w:rsidP="00943330">
      <w:pPr>
        <w:pStyle w:val="ListNumber"/>
        <w:jc w:val="both"/>
        <w:rPr>
          <w:lang w:val="pt-BR"/>
        </w:rPr>
      </w:pPr>
      <w:r>
        <w:rPr>
          <w:lang w:val="pt-BR"/>
        </w:rPr>
        <w:t>Assuntos para a próxima reunião</w:t>
      </w:r>
    </w:p>
    <w:p w:rsidR="00974967" w:rsidRPr="00974967" w:rsidRDefault="00982F4B" w:rsidP="00982F4B">
      <w:pPr>
        <w:pStyle w:val="ListNumber3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INÍCIO DO DESENVOLVIMENTO: desenvolvimento do tacômetro e início da construção do motor.</w:t>
      </w:r>
      <w:bookmarkStart w:id="0" w:name="_GoBack"/>
      <w:bookmarkEnd w:id="0"/>
    </w:p>
    <w:p w:rsidR="003F43A9" w:rsidRPr="002533CB" w:rsidRDefault="003F43A9" w:rsidP="00943330">
      <w:pPr>
        <w:pStyle w:val="BodyText"/>
        <w:jc w:val="both"/>
        <w:rPr>
          <w:lang w:val="pt-BR"/>
        </w:rPr>
      </w:pPr>
      <w:r w:rsidRPr="002533CB">
        <w:rPr>
          <w:lang w:val="pt-BR"/>
        </w:rPr>
        <w:t xml:space="preserve">Atas enviadas por:  </w:t>
      </w:r>
      <w:r w:rsidR="00943330">
        <w:rPr>
          <w:lang w:val="pt-BR"/>
        </w:rPr>
        <w:t>LEONARDO WINTER PEREIRA</w:t>
      </w:r>
    </w:p>
    <w:p w:rsidR="003F43A9" w:rsidRDefault="003F43A9" w:rsidP="00943330">
      <w:pPr>
        <w:pStyle w:val="BodyText"/>
        <w:jc w:val="both"/>
        <w:rPr>
          <w:lang w:val="pt-BR"/>
        </w:rPr>
      </w:pPr>
      <w:r w:rsidRPr="002533CB">
        <w:rPr>
          <w:lang w:val="pt-BR"/>
        </w:rPr>
        <w:t>Atas aprovadas por:</w:t>
      </w:r>
      <w:r w:rsidR="00A36DD8" w:rsidRPr="002533CB">
        <w:rPr>
          <w:lang w:val="pt-BR"/>
        </w:rPr>
        <w:t xml:space="preserve"> </w:t>
      </w:r>
      <w:r w:rsidR="00943330">
        <w:rPr>
          <w:lang w:val="pt-BR"/>
        </w:rPr>
        <w:t>________________________________________</w:t>
      </w:r>
    </w:p>
    <w:p w:rsidR="00943330" w:rsidRDefault="00943330" w:rsidP="00943330">
      <w:pPr>
        <w:pStyle w:val="BodyText"/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 xml:space="preserve">         ________________________________________</w:t>
      </w:r>
    </w:p>
    <w:p w:rsidR="00943330" w:rsidRDefault="00943330" w:rsidP="00943330">
      <w:pPr>
        <w:pStyle w:val="BodyText"/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 xml:space="preserve">         ________________________________________</w:t>
      </w:r>
    </w:p>
    <w:p w:rsidR="00943330" w:rsidRPr="002533CB" w:rsidRDefault="00943330" w:rsidP="00943330">
      <w:pPr>
        <w:pStyle w:val="BodyText"/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</w:p>
    <w:sectPr w:rsidR="00943330" w:rsidRPr="002533CB" w:rsidSect="003F43A9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25C2EF22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88"/>
    <w:multiLevelType w:val="singleLevel"/>
    <w:tmpl w:val="8EC23AAA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>
    <w:nsid w:val="02DE3B4E"/>
    <w:multiLevelType w:val="hybridMultilevel"/>
    <w:tmpl w:val="D39243D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7B42EAD"/>
    <w:multiLevelType w:val="hybridMultilevel"/>
    <w:tmpl w:val="6EDC530C"/>
    <w:lvl w:ilvl="0" w:tplc="44FA8C7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0"/>
  </w:num>
  <w:num w:numId="5">
    <w:abstractNumId w:val="0"/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8EA"/>
    <w:rsid w:val="000002F5"/>
    <w:rsid w:val="00030682"/>
    <w:rsid w:val="00043808"/>
    <w:rsid w:val="00052732"/>
    <w:rsid w:val="000B561C"/>
    <w:rsid w:val="00124536"/>
    <w:rsid w:val="00140E71"/>
    <w:rsid w:val="00157AEA"/>
    <w:rsid w:val="002533CB"/>
    <w:rsid w:val="0026106E"/>
    <w:rsid w:val="00283E16"/>
    <w:rsid w:val="00290E05"/>
    <w:rsid w:val="0033032A"/>
    <w:rsid w:val="00370220"/>
    <w:rsid w:val="00383F84"/>
    <w:rsid w:val="003870AA"/>
    <w:rsid w:val="00396502"/>
    <w:rsid w:val="003E0B8D"/>
    <w:rsid w:val="003E5722"/>
    <w:rsid w:val="003F43A9"/>
    <w:rsid w:val="00402B57"/>
    <w:rsid w:val="004051FA"/>
    <w:rsid w:val="004110BC"/>
    <w:rsid w:val="004642B7"/>
    <w:rsid w:val="004A5BC2"/>
    <w:rsid w:val="004F6869"/>
    <w:rsid w:val="004F76EA"/>
    <w:rsid w:val="0051531B"/>
    <w:rsid w:val="0052280C"/>
    <w:rsid w:val="00573B67"/>
    <w:rsid w:val="005B4E74"/>
    <w:rsid w:val="005B75DF"/>
    <w:rsid w:val="005E2F29"/>
    <w:rsid w:val="005F7E41"/>
    <w:rsid w:val="00611B18"/>
    <w:rsid w:val="006760FC"/>
    <w:rsid w:val="00684E82"/>
    <w:rsid w:val="0068784A"/>
    <w:rsid w:val="006B403B"/>
    <w:rsid w:val="006C0070"/>
    <w:rsid w:val="006D7C2D"/>
    <w:rsid w:val="00712A63"/>
    <w:rsid w:val="007375BA"/>
    <w:rsid w:val="007C3641"/>
    <w:rsid w:val="007C7992"/>
    <w:rsid w:val="008058EA"/>
    <w:rsid w:val="008159FE"/>
    <w:rsid w:val="008247CD"/>
    <w:rsid w:val="008A2B38"/>
    <w:rsid w:val="008D10A3"/>
    <w:rsid w:val="00902C21"/>
    <w:rsid w:val="00907710"/>
    <w:rsid w:val="009224B0"/>
    <w:rsid w:val="00941FC4"/>
    <w:rsid w:val="00943330"/>
    <w:rsid w:val="00947119"/>
    <w:rsid w:val="00974967"/>
    <w:rsid w:val="00982F4B"/>
    <w:rsid w:val="0098414D"/>
    <w:rsid w:val="009A7CA7"/>
    <w:rsid w:val="009B4F34"/>
    <w:rsid w:val="009E6F8C"/>
    <w:rsid w:val="00A36DD8"/>
    <w:rsid w:val="00A73ED5"/>
    <w:rsid w:val="00B02AE3"/>
    <w:rsid w:val="00B61FB1"/>
    <w:rsid w:val="00B8453A"/>
    <w:rsid w:val="00B97C58"/>
    <w:rsid w:val="00BF1BB4"/>
    <w:rsid w:val="00C72811"/>
    <w:rsid w:val="00C90AAC"/>
    <w:rsid w:val="00C9155E"/>
    <w:rsid w:val="00CB00EF"/>
    <w:rsid w:val="00CC70CE"/>
    <w:rsid w:val="00D42AF8"/>
    <w:rsid w:val="00DA692A"/>
    <w:rsid w:val="00DA70A9"/>
    <w:rsid w:val="00DB29DC"/>
    <w:rsid w:val="00E15C33"/>
    <w:rsid w:val="00E216C3"/>
    <w:rsid w:val="00EB6129"/>
    <w:rsid w:val="00F00DFF"/>
    <w:rsid w:val="00F10117"/>
    <w:rsid w:val="00F7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teal"/>
    </o:shapedefaults>
    <o:shapelayout v:ext="edit">
      <o:idmap v:ext="edit" data="1"/>
    </o:shapelayout>
  </w:shapeDefaults>
  <w:decimalSymbol w:val="."/>
  <w:listSeparator w:val=","/>
  <w15:docId w15:val="{505B8B58-C7F6-4735-9CB4-0E8AA4BBC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Corpo do texto 1"/>
    <w:qFormat/>
    <w:pPr>
      <w:ind w:left="720"/>
    </w:pPr>
    <w:rPr>
      <w:sz w:val="24"/>
      <w:szCs w:val="24"/>
      <w:lang w:bidi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  <w:lang w:bidi="ar-SA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ind w:left="0"/>
      <w:outlineLvl w:val="1"/>
    </w:pPr>
    <w:rPr>
      <w:rFonts w:ascii="Arial" w:hAnsi="Arial" w:cs="Arial"/>
      <w:b/>
      <w:bCs/>
      <w:iCs/>
      <w:lang w:bidi="ar-SA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pPr>
      <w:numPr>
        <w:numId w:val="3"/>
      </w:numPr>
      <w:spacing w:before="240" w:after="60"/>
      <w:ind w:left="187" w:hanging="187"/>
    </w:pPr>
    <w:rPr>
      <w:b/>
      <w:u w:val="single"/>
      <w:lang w:bidi="ar-SA"/>
    </w:rPr>
  </w:style>
  <w:style w:type="paragraph" w:styleId="ListNumber3">
    <w:name w:val="List Number 3"/>
    <w:basedOn w:val="Normal"/>
    <w:pPr>
      <w:numPr>
        <w:numId w:val="6"/>
      </w:numPr>
    </w:pPr>
    <w:rPr>
      <w:lang w:bidi="ar-SA"/>
    </w:rPr>
  </w:style>
  <w:style w:type="paragraph" w:styleId="BodyText">
    <w:name w:val="Body Text"/>
    <w:basedOn w:val="Normal"/>
    <w:pPr>
      <w:spacing w:before="360" w:after="240"/>
      <w:ind w:left="0"/>
    </w:pPr>
    <w:rPr>
      <w:lang w:bidi="ar-SA"/>
    </w:rPr>
  </w:style>
  <w:style w:type="paragraph" w:styleId="Date">
    <w:name w:val="Date"/>
    <w:basedOn w:val="Normal"/>
    <w:next w:val="Normal"/>
    <w:pPr>
      <w:ind w:left="0"/>
      <w:jc w:val="center"/>
    </w:pPr>
    <w:rPr>
      <w:lang w:bidi="ar-SA"/>
    </w:rPr>
  </w:style>
  <w:style w:type="character" w:customStyle="1" w:styleId="BodyText2Char">
    <w:name w:val="Body Text 2 Char"/>
    <w:link w:val="BodyText2"/>
  </w:style>
  <w:style w:type="paragraph" w:styleId="BodyText2">
    <w:name w:val="Body Text 2"/>
    <w:basedOn w:val="Normal"/>
    <w:link w:val="BodyText2Char"/>
    <w:rPr>
      <w:lang w:bidi="ar-SA"/>
    </w:rPr>
  </w:style>
  <w:style w:type="character" w:customStyle="1" w:styleId="Caracdocorpodotexto2">
    <w:name w:val="Carac do corpo do texto 2"/>
    <w:basedOn w:val="DefaultParagraphFont"/>
    <w:rPr>
      <w:sz w:val="24"/>
      <w:szCs w:val="24"/>
      <w:lang w:val="en-US" w:eastAsia="en-US" w:bidi="en-US"/>
    </w:rPr>
  </w:style>
  <w:style w:type="table" w:customStyle="1" w:styleId="Tabelanormal1">
    <w:name w:val="Tabela normal1"/>
    <w:semiHidden/>
    <w:rPr>
      <w:lang w:bidi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4967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nardo\Downloads\TS10280758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8E520FF-6B0D-4597-95EE-F90FCEB85D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TS102807584</Template>
  <TotalTime>7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Pereira</dc:creator>
  <cp:keywords/>
  <dc:description/>
  <cp:lastModifiedBy>Leonardo Pereira</cp:lastModifiedBy>
  <cp:revision>5</cp:revision>
  <cp:lastPrinted>2002-03-13T17:46:00Z</cp:lastPrinted>
  <dcterms:created xsi:type="dcterms:W3CDTF">2013-12-18T16:00:00Z</dcterms:created>
  <dcterms:modified xsi:type="dcterms:W3CDTF">2013-12-18T16:06:00Z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TC060910481046</vt:lpwstr>
  </property>
</Properties>
</file>