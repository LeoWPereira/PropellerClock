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3A9" w:rsidRPr="002533CB" w:rsidRDefault="00E15C33">
      <w:pPr>
        <w:pStyle w:val="Heading1"/>
        <w:rPr>
          <w:lang w:val="pt-BR"/>
        </w:rPr>
      </w:pPr>
      <w:proofErr w:type="spellStart"/>
      <w:r>
        <w:rPr>
          <w:lang w:val="pt-BR"/>
        </w:rPr>
        <w:t>ClockingTheWorld</w:t>
      </w:r>
      <w:proofErr w:type="spellEnd"/>
    </w:p>
    <w:p w:rsidR="003F43A9" w:rsidRPr="002533CB" w:rsidRDefault="003F43A9">
      <w:pPr>
        <w:pStyle w:val="Heading1"/>
        <w:rPr>
          <w:lang w:val="pt-BR"/>
        </w:rPr>
      </w:pPr>
      <w:r w:rsidRPr="002533CB">
        <w:rPr>
          <w:lang w:val="pt-BR"/>
        </w:rPr>
        <w:t>Atas da reunião</w:t>
      </w:r>
    </w:p>
    <w:p w:rsidR="003F43A9" w:rsidRPr="002533CB" w:rsidRDefault="00E216C3">
      <w:pPr>
        <w:pStyle w:val="Date"/>
        <w:rPr>
          <w:lang w:val="pt-BR"/>
        </w:rPr>
      </w:pPr>
      <w:r>
        <w:rPr>
          <w:lang w:val="pt-BR"/>
        </w:rPr>
        <w:t>03 de dezembro</w:t>
      </w:r>
      <w:r w:rsidR="000B561C">
        <w:rPr>
          <w:lang w:val="pt-BR"/>
        </w:rPr>
        <w:t xml:space="preserve"> de 2013</w:t>
      </w:r>
    </w:p>
    <w:p w:rsidR="003F43A9" w:rsidRPr="002533CB" w:rsidRDefault="003F43A9" w:rsidP="00943330">
      <w:pPr>
        <w:pStyle w:val="ListNumber"/>
        <w:jc w:val="both"/>
        <w:rPr>
          <w:lang w:val="pt-BR"/>
        </w:rPr>
      </w:pPr>
      <w:r w:rsidRPr="002533CB">
        <w:rPr>
          <w:lang w:val="pt-BR"/>
        </w:rPr>
        <w:t>Chamada de ordem</w:t>
      </w:r>
    </w:p>
    <w:p w:rsidR="003F43A9" w:rsidRPr="00B02AE3" w:rsidRDefault="00B02AE3" w:rsidP="00943330">
      <w:pPr>
        <w:pStyle w:val="BodyText2"/>
        <w:jc w:val="both"/>
        <w:rPr>
          <w:b/>
          <w:lang w:val="pt-BR"/>
        </w:rPr>
      </w:pPr>
      <w:r>
        <w:rPr>
          <w:b/>
          <w:bCs/>
          <w:lang w:val="pt-BR"/>
        </w:rPr>
        <w:t>LEONARDO WINTER PEREIRA</w:t>
      </w:r>
      <w:r w:rsidR="003F43A9" w:rsidRPr="002533CB">
        <w:rPr>
          <w:lang w:val="pt-BR"/>
        </w:rPr>
        <w:t xml:space="preserve"> chamado para organizar as reuniões regulares da empresa </w:t>
      </w:r>
      <w:proofErr w:type="spellStart"/>
      <w:r w:rsidR="008247CD">
        <w:rPr>
          <w:b/>
          <w:bCs/>
          <w:lang w:val="pt-BR"/>
        </w:rPr>
        <w:t>ClockingTheWorld</w:t>
      </w:r>
      <w:proofErr w:type="spellEnd"/>
      <w:r w:rsidR="003F43A9" w:rsidRPr="002533CB">
        <w:rPr>
          <w:lang w:val="pt-BR"/>
        </w:rPr>
        <w:t xml:space="preserve"> às </w:t>
      </w:r>
      <w:r>
        <w:rPr>
          <w:b/>
          <w:bCs/>
          <w:lang w:val="pt-BR"/>
        </w:rPr>
        <w:t>1</w:t>
      </w:r>
      <w:r w:rsidR="0052280C">
        <w:rPr>
          <w:b/>
          <w:bCs/>
          <w:lang w:val="pt-BR"/>
        </w:rPr>
        <w:t>5</w:t>
      </w:r>
      <w:r>
        <w:rPr>
          <w:b/>
          <w:bCs/>
          <w:lang w:val="pt-BR"/>
        </w:rPr>
        <w:t>:</w:t>
      </w:r>
      <w:r w:rsidR="0052280C">
        <w:rPr>
          <w:b/>
          <w:bCs/>
          <w:lang w:val="pt-BR"/>
        </w:rPr>
        <w:t>3</w:t>
      </w:r>
      <w:r>
        <w:rPr>
          <w:b/>
          <w:bCs/>
          <w:lang w:val="pt-BR"/>
        </w:rPr>
        <w:t>0</w:t>
      </w:r>
      <w:r w:rsidR="003F43A9" w:rsidRPr="002533CB">
        <w:rPr>
          <w:lang w:val="pt-BR"/>
        </w:rPr>
        <w:t xml:space="preserve"> em </w:t>
      </w:r>
      <w:r w:rsidR="00052732">
        <w:rPr>
          <w:b/>
          <w:bCs/>
          <w:lang w:val="pt-BR"/>
        </w:rPr>
        <w:t>03</w:t>
      </w:r>
      <w:r>
        <w:rPr>
          <w:b/>
          <w:bCs/>
          <w:lang w:val="pt-BR"/>
        </w:rPr>
        <w:t xml:space="preserve"> de </w:t>
      </w:r>
      <w:r w:rsidR="00052732">
        <w:rPr>
          <w:b/>
          <w:bCs/>
          <w:lang w:val="pt-BR"/>
        </w:rPr>
        <w:t>dezembro</w:t>
      </w:r>
      <w:r>
        <w:rPr>
          <w:b/>
          <w:bCs/>
          <w:lang w:val="pt-BR"/>
        </w:rPr>
        <w:t xml:space="preserve"> de 2013</w:t>
      </w:r>
      <w:r w:rsidR="003F43A9" w:rsidRPr="002533CB">
        <w:rPr>
          <w:lang w:val="pt-BR"/>
        </w:rPr>
        <w:t xml:space="preserve"> na </w:t>
      </w:r>
      <w:r>
        <w:rPr>
          <w:b/>
          <w:lang w:val="pt-BR"/>
        </w:rPr>
        <w:t>Biblioteca da UTFPR.</w:t>
      </w:r>
    </w:p>
    <w:p w:rsidR="003F43A9" w:rsidRPr="002533CB" w:rsidRDefault="003F43A9" w:rsidP="00943330">
      <w:pPr>
        <w:pStyle w:val="ListNumber"/>
        <w:jc w:val="both"/>
        <w:rPr>
          <w:lang w:val="pt-BR"/>
        </w:rPr>
      </w:pPr>
      <w:r w:rsidRPr="002533CB">
        <w:rPr>
          <w:lang w:val="pt-BR"/>
        </w:rPr>
        <w:t>Chamada</w:t>
      </w:r>
    </w:p>
    <w:p w:rsidR="003F43A9" w:rsidRDefault="00043808" w:rsidP="00943330">
      <w:pPr>
        <w:pStyle w:val="BodyText2"/>
        <w:jc w:val="both"/>
        <w:rPr>
          <w:lang w:val="pt-BR"/>
        </w:rPr>
      </w:pPr>
      <w:r>
        <w:rPr>
          <w:lang w:val="pt-BR"/>
        </w:rPr>
        <w:t>LEONARDO WINTER PEREIRA</w:t>
      </w:r>
      <w:r w:rsidR="003F43A9" w:rsidRPr="002533CB">
        <w:rPr>
          <w:lang w:val="pt-BR"/>
        </w:rPr>
        <w:t xml:space="preserve"> fez a chamada. Estavam presentes: </w:t>
      </w:r>
    </w:p>
    <w:p w:rsidR="00043808" w:rsidRDefault="00043808" w:rsidP="00943330">
      <w:pPr>
        <w:pStyle w:val="BodyText2"/>
        <w:jc w:val="both"/>
        <w:rPr>
          <w:lang w:val="pt-BR"/>
        </w:rPr>
      </w:pPr>
      <w:r>
        <w:rPr>
          <w:lang w:val="pt-BR"/>
        </w:rPr>
        <w:t>- ANDRE FERREIRA ELEUTÉRIO</w:t>
      </w:r>
    </w:p>
    <w:p w:rsidR="00043808" w:rsidRPr="002533CB" w:rsidRDefault="00043808" w:rsidP="00943330">
      <w:pPr>
        <w:pStyle w:val="BodyText2"/>
        <w:jc w:val="both"/>
        <w:rPr>
          <w:lang w:val="pt-BR"/>
        </w:rPr>
      </w:pPr>
      <w:r>
        <w:rPr>
          <w:lang w:val="pt-BR"/>
        </w:rPr>
        <w:t>- GEANINE INGLAT</w:t>
      </w:r>
    </w:p>
    <w:p w:rsidR="003F43A9" w:rsidRPr="002533CB" w:rsidRDefault="003F43A9" w:rsidP="00943330">
      <w:pPr>
        <w:pStyle w:val="ListNumber"/>
        <w:jc w:val="both"/>
        <w:rPr>
          <w:lang w:val="pt-BR"/>
        </w:rPr>
      </w:pPr>
      <w:r w:rsidRPr="002533CB">
        <w:rPr>
          <w:lang w:val="pt-BR"/>
        </w:rPr>
        <w:t>Assuntos em pauta</w:t>
      </w:r>
    </w:p>
    <w:p w:rsidR="007C3641" w:rsidRDefault="00052732" w:rsidP="00943330">
      <w:pPr>
        <w:pStyle w:val="ListNumber3"/>
        <w:jc w:val="both"/>
        <w:rPr>
          <w:lang w:val="pt-BR"/>
        </w:rPr>
      </w:pPr>
      <w:r>
        <w:rPr>
          <w:lang w:val="pt-BR"/>
        </w:rPr>
        <w:t>LEVANTAMENTO DOS EQUIPAMENTOS NECESSÁRIOS: Foi concluído o levantamento dos equipamentos e materiais necessários para a elaboração total do projeto, além dos locais onde podem ser adquiridos.</w:t>
      </w:r>
    </w:p>
    <w:p w:rsidR="003F43A9" w:rsidRPr="002533CB" w:rsidRDefault="00052732" w:rsidP="00943330">
      <w:pPr>
        <w:pStyle w:val="ListNumber3"/>
        <w:jc w:val="both"/>
        <w:rPr>
          <w:lang w:val="pt-BR"/>
        </w:rPr>
      </w:pPr>
      <w:r>
        <w:rPr>
          <w:lang w:val="pt-BR"/>
        </w:rPr>
        <w:t>PLANEJAMENTO DE CUSTOS:</w:t>
      </w:r>
      <w:r w:rsidR="004642B7">
        <w:rPr>
          <w:lang w:val="pt-BR"/>
        </w:rPr>
        <w:t xml:space="preserve"> </w:t>
      </w:r>
      <w:r>
        <w:rPr>
          <w:lang w:val="pt-BR"/>
        </w:rPr>
        <w:t>Foi calculado o custo total do projeto, considerando os melhores custos-benefícios de acordo com o tempo de entrega e preço da loja.</w:t>
      </w:r>
    </w:p>
    <w:p w:rsidR="003F43A9" w:rsidRPr="002533CB" w:rsidRDefault="004110BC" w:rsidP="00943330">
      <w:pPr>
        <w:pStyle w:val="ListNumber"/>
        <w:jc w:val="both"/>
        <w:rPr>
          <w:lang w:val="pt-BR"/>
        </w:rPr>
      </w:pPr>
      <w:r>
        <w:rPr>
          <w:lang w:val="pt-BR"/>
        </w:rPr>
        <w:t>Assuntos para a próxima reunião</w:t>
      </w:r>
    </w:p>
    <w:p w:rsidR="008159FE" w:rsidRDefault="008159FE" w:rsidP="00684E82">
      <w:pPr>
        <w:pStyle w:val="ListNumber3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PLANEJAMENTO DO CRONOGRAMA</w:t>
      </w:r>
      <w:r w:rsidR="00907710">
        <w:rPr>
          <w:lang w:val="pt-BR"/>
        </w:rPr>
        <w:t>:</w:t>
      </w:r>
      <w:r w:rsidR="0068784A">
        <w:rPr>
          <w:lang w:val="pt-BR"/>
        </w:rPr>
        <w:t xml:space="preserve"> Na próxima reunião será definido o novo cronograma do projeto, levando em consideração as novas especificações do mesmo.</w:t>
      </w:r>
    </w:p>
    <w:p w:rsidR="00684E82" w:rsidRPr="00684E82" w:rsidRDefault="008159FE" w:rsidP="00684E82">
      <w:pPr>
        <w:pStyle w:val="ListNumber3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ELABORAÇÃO</w:t>
      </w:r>
      <w:r w:rsidR="00EB6129">
        <w:rPr>
          <w:lang w:val="pt-BR"/>
        </w:rPr>
        <w:t xml:space="preserve"> DO DIAGRAMA DE GANTT</w:t>
      </w:r>
      <w:r w:rsidR="00907710">
        <w:rPr>
          <w:lang w:val="pt-BR"/>
        </w:rPr>
        <w:t>:</w:t>
      </w:r>
      <w:r w:rsidR="00EB6129">
        <w:rPr>
          <w:lang w:val="pt-BR"/>
        </w:rPr>
        <w:t xml:space="preserve"> S</w:t>
      </w:r>
      <w:r w:rsidR="00B61FB1">
        <w:rPr>
          <w:lang w:val="pt-BR"/>
        </w:rPr>
        <w:t xml:space="preserve">erá criado o diagrama de </w:t>
      </w:r>
      <w:proofErr w:type="spellStart"/>
      <w:r w:rsidR="00B61FB1">
        <w:rPr>
          <w:lang w:val="pt-BR"/>
        </w:rPr>
        <w:t>Gantt</w:t>
      </w:r>
      <w:proofErr w:type="spellEnd"/>
      <w:r w:rsidR="00B61FB1">
        <w:rPr>
          <w:lang w:val="pt-BR"/>
        </w:rPr>
        <w:t xml:space="preserve"> para auxiliar a visualização e o acompanhamento do projeto, usando a </w:t>
      </w:r>
      <w:proofErr w:type="spellStart"/>
      <w:r w:rsidR="00B61FB1">
        <w:rPr>
          <w:lang w:val="pt-BR"/>
        </w:rPr>
        <w:t>ferramento</w:t>
      </w:r>
      <w:proofErr w:type="spellEnd"/>
      <w:r w:rsidR="00B61FB1">
        <w:rPr>
          <w:lang w:val="pt-BR"/>
        </w:rPr>
        <w:t xml:space="preserve"> Microsoft Visio.</w:t>
      </w:r>
      <w:bookmarkStart w:id="0" w:name="_GoBack"/>
      <w:bookmarkEnd w:id="0"/>
      <w:r w:rsidR="00EB6129">
        <w:rPr>
          <w:lang w:val="pt-BR"/>
        </w:rPr>
        <w:t xml:space="preserve"> </w:t>
      </w:r>
      <w:r w:rsidR="00A73ED5">
        <w:rPr>
          <w:lang w:val="pt-BR"/>
        </w:rPr>
        <w:t xml:space="preserve"> </w:t>
      </w:r>
    </w:p>
    <w:p w:rsidR="00974967" w:rsidRPr="00974967" w:rsidRDefault="00974967" w:rsidP="00974967">
      <w:pPr>
        <w:jc w:val="both"/>
        <w:rPr>
          <w:lang w:val="pt-BR"/>
        </w:rPr>
      </w:pPr>
    </w:p>
    <w:p w:rsidR="003F43A9" w:rsidRPr="002533CB" w:rsidRDefault="003F43A9" w:rsidP="00943330">
      <w:pPr>
        <w:pStyle w:val="BodyText"/>
        <w:jc w:val="both"/>
        <w:rPr>
          <w:lang w:val="pt-BR"/>
        </w:rPr>
      </w:pPr>
      <w:r w:rsidRPr="002533CB">
        <w:rPr>
          <w:lang w:val="pt-BR"/>
        </w:rPr>
        <w:t xml:space="preserve">Atas enviadas por:  </w:t>
      </w:r>
      <w:r w:rsidR="00943330">
        <w:rPr>
          <w:lang w:val="pt-BR"/>
        </w:rPr>
        <w:t>LEONARDO WINTER PEREIRA</w:t>
      </w:r>
    </w:p>
    <w:p w:rsidR="003F43A9" w:rsidRDefault="003F43A9" w:rsidP="00943330">
      <w:pPr>
        <w:pStyle w:val="BodyText"/>
        <w:jc w:val="both"/>
        <w:rPr>
          <w:lang w:val="pt-BR"/>
        </w:rPr>
      </w:pPr>
      <w:r w:rsidRPr="002533CB">
        <w:rPr>
          <w:lang w:val="pt-BR"/>
        </w:rPr>
        <w:t>Atas aprovadas por:</w:t>
      </w:r>
      <w:r w:rsidR="00A36DD8" w:rsidRPr="002533CB">
        <w:rPr>
          <w:lang w:val="pt-BR"/>
        </w:rPr>
        <w:t xml:space="preserve"> </w:t>
      </w:r>
      <w:r w:rsidR="00943330">
        <w:rPr>
          <w:lang w:val="pt-BR"/>
        </w:rPr>
        <w:t>________________________________________</w:t>
      </w:r>
    </w:p>
    <w:p w:rsidR="00943330" w:rsidRDefault="00943330" w:rsidP="00943330">
      <w:pPr>
        <w:pStyle w:val="BodyText"/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 xml:space="preserve">         ________________________________________</w:t>
      </w:r>
    </w:p>
    <w:p w:rsidR="00943330" w:rsidRDefault="00943330" w:rsidP="00943330">
      <w:pPr>
        <w:pStyle w:val="BodyText"/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 xml:space="preserve">         ________________________________________</w:t>
      </w:r>
    </w:p>
    <w:p w:rsidR="00943330" w:rsidRPr="002533CB" w:rsidRDefault="00943330" w:rsidP="00943330">
      <w:pPr>
        <w:pStyle w:val="BodyText"/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sectPr w:rsidR="00943330" w:rsidRPr="002533CB" w:rsidSect="003F43A9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25C2EF22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02DE3B4E"/>
    <w:multiLevelType w:val="hybridMultilevel"/>
    <w:tmpl w:val="D39243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0"/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8EA"/>
    <w:rsid w:val="000002F5"/>
    <w:rsid w:val="00043808"/>
    <w:rsid w:val="00052732"/>
    <w:rsid w:val="000B561C"/>
    <w:rsid w:val="00157AEA"/>
    <w:rsid w:val="002533CB"/>
    <w:rsid w:val="0026106E"/>
    <w:rsid w:val="00283E16"/>
    <w:rsid w:val="00290E05"/>
    <w:rsid w:val="00370220"/>
    <w:rsid w:val="00383F84"/>
    <w:rsid w:val="00396502"/>
    <w:rsid w:val="003E0B8D"/>
    <w:rsid w:val="003F43A9"/>
    <w:rsid w:val="00402B57"/>
    <w:rsid w:val="004051FA"/>
    <w:rsid w:val="004110BC"/>
    <w:rsid w:val="004642B7"/>
    <w:rsid w:val="004A5BC2"/>
    <w:rsid w:val="004F6869"/>
    <w:rsid w:val="004F76EA"/>
    <w:rsid w:val="0052280C"/>
    <w:rsid w:val="00573B67"/>
    <w:rsid w:val="005B4E74"/>
    <w:rsid w:val="005B75DF"/>
    <w:rsid w:val="005F7E41"/>
    <w:rsid w:val="006760FC"/>
    <w:rsid w:val="00684E82"/>
    <w:rsid w:val="0068784A"/>
    <w:rsid w:val="006B403B"/>
    <w:rsid w:val="006C0070"/>
    <w:rsid w:val="006D7C2D"/>
    <w:rsid w:val="00712A63"/>
    <w:rsid w:val="007C3641"/>
    <w:rsid w:val="007C7992"/>
    <w:rsid w:val="008058EA"/>
    <w:rsid w:val="008159FE"/>
    <w:rsid w:val="008247CD"/>
    <w:rsid w:val="008D10A3"/>
    <w:rsid w:val="00902C21"/>
    <w:rsid w:val="00907710"/>
    <w:rsid w:val="009224B0"/>
    <w:rsid w:val="00941FC4"/>
    <w:rsid w:val="00943330"/>
    <w:rsid w:val="00947119"/>
    <w:rsid w:val="00974967"/>
    <w:rsid w:val="0098414D"/>
    <w:rsid w:val="009A7CA7"/>
    <w:rsid w:val="009B4F34"/>
    <w:rsid w:val="009E6F8C"/>
    <w:rsid w:val="00A36DD8"/>
    <w:rsid w:val="00A73ED5"/>
    <w:rsid w:val="00B02AE3"/>
    <w:rsid w:val="00B61FB1"/>
    <w:rsid w:val="00B8453A"/>
    <w:rsid w:val="00C72811"/>
    <w:rsid w:val="00C9155E"/>
    <w:rsid w:val="00CB00EF"/>
    <w:rsid w:val="00DB29DC"/>
    <w:rsid w:val="00E15C33"/>
    <w:rsid w:val="00E216C3"/>
    <w:rsid w:val="00EB6129"/>
    <w:rsid w:val="00F0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."/>
  <w:listSeparator w:val=","/>
  <w15:docId w15:val="{505B8B58-C7F6-4735-9CB4-0E8AA4BB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rpo do texto 1"/>
    <w:qFormat/>
    <w:pPr>
      <w:ind w:left="720"/>
    </w:pPr>
    <w:rPr>
      <w:sz w:val="24"/>
      <w:szCs w:val="24"/>
      <w:lang w:bidi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  <w:lang w:bidi="ar-SA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lang w:bidi="ar-SA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pPr>
      <w:numPr>
        <w:numId w:val="3"/>
      </w:numPr>
      <w:spacing w:before="240" w:after="60"/>
      <w:ind w:left="187" w:hanging="187"/>
    </w:pPr>
    <w:rPr>
      <w:b/>
      <w:u w:val="single"/>
      <w:lang w:bidi="ar-SA"/>
    </w:rPr>
  </w:style>
  <w:style w:type="paragraph" w:styleId="ListNumber3">
    <w:name w:val="List Number 3"/>
    <w:basedOn w:val="Normal"/>
    <w:pPr>
      <w:numPr>
        <w:numId w:val="6"/>
      </w:numPr>
    </w:pPr>
    <w:rPr>
      <w:lang w:bidi="ar-SA"/>
    </w:rPr>
  </w:style>
  <w:style w:type="paragraph" w:styleId="BodyText">
    <w:name w:val="Body Text"/>
    <w:basedOn w:val="Normal"/>
    <w:pPr>
      <w:spacing w:before="360" w:after="240"/>
      <w:ind w:left="0"/>
    </w:pPr>
    <w:rPr>
      <w:lang w:bidi="ar-SA"/>
    </w:rPr>
  </w:style>
  <w:style w:type="paragraph" w:styleId="Date">
    <w:name w:val="Date"/>
    <w:basedOn w:val="Normal"/>
    <w:next w:val="Normal"/>
    <w:pPr>
      <w:ind w:left="0"/>
      <w:jc w:val="center"/>
    </w:pPr>
    <w:rPr>
      <w:lang w:bidi="ar-SA"/>
    </w:rPr>
  </w:style>
  <w:style w:type="character" w:customStyle="1" w:styleId="BodyText2Char">
    <w:name w:val="Body Text 2 Char"/>
    <w:link w:val="BodyText2"/>
  </w:style>
  <w:style w:type="paragraph" w:styleId="BodyText2">
    <w:name w:val="Body Text 2"/>
    <w:basedOn w:val="Normal"/>
    <w:link w:val="BodyText2Char"/>
    <w:rPr>
      <w:lang w:bidi="ar-SA"/>
    </w:rPr>
  </w:style>
  <w:style w:type="character" w:customStyle="1" w:styleId="Caracdocorpodotexto2">
    <w:name w:val="Carac do corpo do texto 2"/>
    <w:basedOn w:val="DefaultParagraphFont"/>
    <w:rPr>
      <w:sz w:val="24"/>
      <w:szCs w:val="24"/>
      <w:lang w:val="en-US" w:eastAsia="en-US" w:bidi="en-US"/>
    </w:rPr>
  </w:style>
  <w:style w:type="table" w:customStyle="1" w:styleId="Tabelanormal1">
    <w:name w:val="Tabela normal1"/>
    <w:semiHidden/>
    <w:rPr>
      <w:lang w:bidi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4967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ardo\Downloads\TS10280758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8E520FF-6B0D-4597-95EE-F90FCEB85D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TS102807584</Template>
  <TotalTime>7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Pereira</dc:creator>
  <cp:keywords/>
  <dc:description/>
  <cp:lastModifiedBy>Leonardo Pereira</cp:lastModifiedBy>
  <cp:revision>10</cp:revision>
  <cp:lastPrinted>2002-03-13T17:46:00Z</cp:lastPrinted>
  <dcterms:created xsi:type="dcterms:W3CDTF">2013-12-18T15:39:00Z</dcterms:created>
  <dcterms:modified xsi:type="dcterms:W3CDTF">2013-12-18T15:46:00Z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TC060910481046</vt:lpwstr>
  </property>
</Properties>
</file>