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3A9" w:rsidRPr="002533CB" w:rsidRDefault="00E15C33">
      <w:pPr>
        <w:pStyle w:val="Heading1"/>
        <w:rPr>
          <w:lang w:val="pt-BR"/>
        </w:rPr>
      </w:pPr>
      <w:r>
        <w:rPr>
          <w:lang w:val="pt-BR"/>
        </w:rPr>
        <w:t>ClockingTheWorld</w:t>
      </w:r>
    </w:p>
    <w:p w:rsidR="003F43A9" w:rsidRPr="002533CB" w:rsidRDefault="003F43A9">
      <w:pPr>
        <w:pStyle w:val="Heading1"/>
        <w:rPr>
          <w:lang w:val="pt-BR"/>
        </w:rPr>
      </w:pPr>
      <w:r w:rsidRPr="002533CB">
        <w:rPr>
          <w:lang w:val="pt-BR"/>
        </w:rPr>
        <w:t>Atas da reunião</w:t>
      </w:r>
    </w:p>
    <w:p w:rsidR="003F43A9" w:rsidRPr="002533CB" w:rsidRDefault="00CF446A">
      <w:pPr>
        <w:pStyle w:val="Date"/>
        <w:rPr>
          <w:lang w:val="pt-BR"/>
        </w:rPr>
      </w:pPr>
      <w:r>
        <w:rPr>
          <w:lang w:val="pt-BR"/>
        </w:rPr>
        <w:t>3 de fevereiro de 2014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Chamada de ordem</w:t>
      </w:r>
    </w:p>
    <w:p w:rsidR="003F43A9" w:rsidRPr="00B02AE3" w:rsidRDefault="00B02AE3" w:rsidP="00943330">
      <w:pPr>
        <w:pStyle w:val="BodyText2"/>
        <w:jc w:val="both"/>
        <w:rPr>
          <w:b/>
          <w:lang w:val="pt-BR"/>
        </w:rPr>
      </w:pPr>
      <w:r>
        <w:rPr>
          <w:b/>
          <w:bCs/>
          <w:lang w:val="pt-BR"/>
        </w:rPr>
        <w:t>LEONARDO WINTER PEREIRA</w:t>
      </w:r>
      <w:r w:rsidR="003F43A9" w:rsidRPr="002533CB">
        <w:rPr>
          <w:lang w:val="pt-BR"/>
        </w:rPr>
        <w:t xml:space="preserve"> chamado para organizar as reuniões regulares da empresa </w:t>
      </w:r>
      <w:r w:rsidR="008247CD">
        <w:rPr>
          <w:b/>
          <w:bCs/>
          <w:lang w:val="pt-BR"/>
        </w:rPr>
        <w:t>ClockingTheWorld</w:t>
      </w:r>
      <w:r w:rsidR="003F43A9" w:rsidRPr="002533CB">
        <w:rPr>
          <w:lang w:val="pt-BR"/>
        </w:rPr>
        <w:t xml:space="preserve"> às </w:t>
      </w:r>
      <w:r>
        <w:rPr>
          <w:b/>
          <w:bCs/>
          <w:lang w:val="pt-BR"/>
        </w:rPr>
        <w:t>1</w:t>
      </w:r>
      <w:r w:rsidR="00CF446A">
        <w:rPr>
          <w:b/>
          <w:bCs/>
          <w:lang w:val="pt-BR"/>
        </w:rPr>
        <w:t>3</w:t>
      </w:r>
      <w:r>
        <w:rPr>
          <w:b/>
          <w:bCs/>
          <w:lang w:val="pt-BR"/>
        </w:rPr>
        <w:t>:</w:t>
      </w:r>
      <w:r w:rsidR="0052280C">
        <w:rPr>
          <w:b/>
          <w:bCs/>
          <w:lang w:val="pt-BR"/>
        </w:rPr>
        <w:t>3</w:t>
      </w:r>
      <w:r>
        <w:rPr>
          <w:b/>
          <w:bCs/>
          <w:lang w:val="pt-BR"/>
        </w:rPr>
        <w:t>0</w:t>
      </w:r>
      <w:r w:rsidR="003F43A9" w:rsidRPr="002533CB">
        <w:rPr>
          <w:lang w:val="pt-BR"/>
        </w:rPr>
        <w:t xml:space="preserve"> em </w:t>
      </w:r>
      <w:r w:rsidR="00CF446A">
        <w:rPr>
          <w:b/>
          <w:bCs/>
          <w:lang w:val="pt-BR"/>
        </w:rPr>
        <w:t>3</w:t>
      </w:r>
      <w:r w:rsidR="00F87093">
        <w:rPr>
          <w:b/>
          <w:bCs/>
          <w:lang w:val="pt-BR"/>
        </w:rPr>
        <w:t xml:space="preserve"> de </w:t>
      </w:r>
      <w:r w:rsidR="00CF446A">
        <w:rPr>
          <w:b/>
          <w:bCs/>
          <w:lang w:val="pt-BR"/>
        </w:rPr>
        <w:t>fevereiro</w:t>
      </w:r>
      <w:r>
        <w:rPr>
          <w:b/>
          <w:bCs/>
          <w:lang w:val="pt-BR"/>
        </w:rPr>
        <w:t xml:space="preserve"> de 201</w:t>
      </w:r>
      <w:r w:rsidR="00F87093">
        <w:rPr>
          <w:b/>
          <w:bCs/>
          <w:lang w:val="pt-BR"/>
        </w:rPr>
        <w:t>4</w:t>
      </w:r>
      <w:r w:rsidR="003F43A9" w:rsidRPr="002533CB">
        <w:rPr>
          <w:lang w:val="pt-BR"/>
        </w:rPr>
        <w:t xml:space="preserve"> na </w:t>
      </w:r>
      <w:r>
        <w:rPr>
          <w:b/>
          <w:lang w:val="pt-BR"/>
        </w:rPr>
        <w:t>Biblioteca da UTFPR.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Chamada</w:t>
      </w:r>
    </w:p>
    <w:p w:rsidR="003F43A9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LEONARDO WINTER PEREIRA</w:t>
      </w:r>
      <w:r w:rsidR="003F43A9" w:rsidRPr="002533CB">
        <w:rPr>
          <w:lang w:val="pt-BR"/>
        </w:rPr>
        <w:t xml:space="preserve"> fez a chamada. Estavam presentes: </w:t>
      </w:r>
    </w:p>
    <w:p w:rsidR="00043808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- ANDRE FERREIRA ELEUTÉRIO</w:t>
      </w:r>
    </w:p>
    <w:p w:rsidR="00043808" w:rsidRPr="002533CB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- GEANINE INGLAT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Assuntos em pauta</w:t>
      </w:r>
    </w:p>
    <w:p w:rsidR="003F43A9" w:rsidRDefault="009E688E" w:rsidP="00943330">
      <w:pPr>
        <w:pStyle w:val="ListNumber3"/>
        <w:jc w:val="both"/>
        <w:rPr>
          <w:lang w:val="pt-BR"/>
        </w:rPr>
      </w:pPr>
      <w:r>
        <w:rPr>
          <w:lang w:val="pt-BR"/>
        </w:rPr>
        <w:t>CONTINUAR</w:t>
      </w:r>
      <w:r w:rsidR="00F87093">
        <w:rPr>
          <w:lang w:val="pt-BR"/>
        </w:rPr>
        <w:t xml:space="preserve"> DESENVOLVIMENTO DO PROJETO: </w:t>
      </w:r>
      <w:r>
        <w:rPr>
          <w:lang w:val="pt-BR"/>
        </w:rPr>
        <w:t>Finalização da parte mecânica do projeto</w:t>
      </w:r>
    </w:p>
    <w:p w:rsidR="003F43A9" w:rsidRPr="002533CB" w:rsidRDefault="004110BC" w:rsidP="00943330">
      <w:pPr>
        <w:pStyle w:val="ListNumber"/>
        <w:jc w:val="both"/>
        <w:rPr>
          <w:lang w:val="pt-BR"/>
        </w:rPr>
      </w:pPr>
      <w:r>
        <w:rPr>
          <w:lang w:val="pt-BR"/>
        </w:rPr>
        <w:t>Assuntos para a próxima reunião</w:t>
      </w:r>
    </w:p>
    <w:p w:rsidR="00974967" w:rsidRPr="00974967" w:rsidRDefault="00F87093" w:rsidP="00982F4B">
      <w:pPr>
        <w:pStyle w:val="ListNumber3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CONTINUAR DESENVOLVIMENTO </w:t>
      </w:r>
      <w:r w:rsidR="009E688E">
        <w:rPr>
          <w:lang w:val="pt-BR"/>
        </w:rPr>
        <w:t>DA MONOGRAFIA: Documentar os resultados e procedimentos envolvido na contrução da parte mecânica do projeto.</w:t>
      </w:r>
      <w:bookmarkStart w:id="0" w:name="_GoBack"/>
      <w:bookmarkEnd w:id="0"/>
    </w:p>
    <w:p w:rsidR="003F43A9" w:rsidRPr="002533CB" w:rsidRDefault="003F43A9" w:rsidP="00943330">
      <w:pPr>
        <w:pStyle w:val="BodyText"/>
        <w:jc w:val="both"/>
        <w:rPr>
          <w:lang w:val="pt-BR"/>
        </w:rPr>
      </w:pPr>
      <w:r w:rsidRPr="002533CB">
        <w:rPr>
          <w:lang w:val="pt-BR"/>
        </w:rPr>
        <w:t xml:space="preserve">Atas enviadas por:  </w:t>
      </w:r>
      <w:r w:rsidR="00943330">
        <w:rPr>
          <w:lang w:val="pt-BR"/>
        </w:rPr>
        <w:t>LEONARDO WINTER PEREIRA</w:t>
      </w:r>
    </w:p>
    <w:p w:rsidR="003F43A9" w:rsidRDefault="003F43A9" w:rsidP="00943330">
      <w:pPr>
        <w:pStyle w:val="BodyText"/>
        <w:jc w:val="both"/>
        <w:rPr>
          <w:lang w:val="pt-BR"/>
        </w:rPr>
      </w:pPr>
      <w:r w:rsidRPr="002533CB">
        <w:rPr>
          <w:lang w:val="pt-BR"/>
        </w:rPr>
        <w:t>Atas aprovadas por:</w:t>
      </w:r>
      <w:r w:rsidR="00A36DD8" w:rsidRPr="002533CB">
        <w:rPr>
          <w:lang w:val="pt-BR"/>
        </w:rPr>
        <w:t xml:space="preserve"> </w:t>
      </w:r>
      <w:r w:rsidR="00943330">
        <w:rPr>
          <w:lang w:val="pt-BR"/>
        </w:rPr>
        <w:t>________________________________________</w:t>
      </w:r>
    </w:p>
    <w:p w:rsidR="00943330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        ________________________________________</w:t>
      </w:r>
    </w:p>
    <w:p w:rsidR="00943330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        ________________________________________</w:t>
      </w:r>
    </w:p>
    <w:p w:rsidR="00943330" w:rsidRPr="002533CB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sectPr w:rsidR="00943330" w:rsidRPr="002533CB" w:rsidSect="003F43A9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25C2EF2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02DE3B4E"/>
    <w:multiLevelType w:val="hybridMultilevel"/>
    <w:tmpl w:val="D39243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B42EAD"/>
    <w:multiLevelType w:val="hybridMultilevel"/>
    <w:tmpl w:val="6EDC530C"/>
    <w:lvl w:ilvl="0" w:tplc="44FA8C7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8EA"/>
    <w:rsid w:val="000002F5"/>
    <w:rsid w:val="00030682"/>
    <w:rsid w:val="00043808"/>
    <w:rsid w:val="00052732"/>
    <w:rsid w:val="000B561C"/>
    <w:rsid w:val="00124536"/>
    <w:rsid w:val="00140E71"/>
    <w:rsid w:val="00157AEA"/>
    <w:rsid w:val="002533CB"/>
    <w:rsid w:val="0026106E"/>
    <w:rsid w:val="00283E16"/>
    <w:rsid w:val="00290E05"/>
    <w:rsid w:val="0033032A"/>
    <w:rsid w:val="00370220"/>
    <w:rsid w:val="00383F84"/>
    <w:rsid w:val="003870AA"/>
    <w:rsid w:val="00396502"/>
    <w:rsid w:val="003E0B8D"/>
    <w:rsid w:val="003E5722"/>
    <w:rsid w:val="003F43A9"/>
    <w:rsid w:val="00402B57"/>
    <w:rsid w:val="004051FA"/>
    <w:rsid w:val="004110BC"/>
    <w:rsid w:val="004642B7"/>
    <w:rsid w:val="004868D4"/>
    <w:rsid w:val="004A5BC2"/>
    <w:rsid w:val="004F6869"/>
    <w:rsid w:val="004F76EA"/>
    <w:rsid w:val="0051531B"/>
    <w:rsid w:val="0052280C"/>
    <w:rsid w:val="00573B67"/>
    <w:rsid w:val="005B4E74"/>
    <w:rsid w:val="005B75DF"/>
    <w:rsid w:val="005E2F29"/>
    <w:rsid w:val="005F7E41"/>
    <w:rsid w:val="00611B18"/>
    <w:rsid w:val="006760FC"/>
    <w:rsid w:val="00684E82"/>
    <w:rsid w:val="0068784A"/>
    <w:rsid w:val="006B403B"/>
    <w:rsid w:val="006C0070"/>
    <w:rsid w:val="006D7C2D"/>
    <w:rsid w:val="00712A63"/>
    <w:rsid w:val="007375BA"/>
    <w:rsid w:val="007C3641"/>
    <w:rsid w:val="007C7992"/>
    <w:rsid w:val="008058EA"/>
    <w:rsid w:val="008159FE"/>
    <w:rsid w:val="008247CD"/>
    <w:rsid w:val="008A2B38"/>
    <w:rsid w:val="008D10A3"/>
    <w:rsid w:val="00902C21"/>
    <w:rsid w:val="00907710"/>
    <w:rsid w:val="009224B0"/>
    <w:rsid w:val="00941FC4"/>
    <w:rsid w:val="00943330"/>
    <w:rsid w:val="00947119"/>
    <w:rsid w:val="00974967"/>
    <w:rsid w:val="00982F4B"/>
    <w:rsid w:val="0098414D"/>
    <w:rsid w:val="009A7CA7"/>
    <w:rsid w:val="009B4F34"/>
    <w:rsid w:val="009E688E"/>
    <w:rsid w:val="009E6F8C"/>
    <w:rsid w:val="00A36DD8"/>
    <w:rsid w:val="00A73ED5"/>
    <w:rsid w:val="00B02AE3"/>
    <w:rsid w:val="00B46599"/>
    <w:rsid w:val="00B61FB1"/>
    <w:rsid w:val="00B8453A"/>
    <w:rsid w:val="00B97C58"/>
    <w:rsid w:val="00BF1BB4"/>
    <w:rsid w:val="00C72811"/>
    <w:rsid w:val="00C90AAC"/>
    <w:rsid w:val="00C9155E"/>
    <w:rsid w:val="00CB00EF"/>
    <w:rsid w:val="00CC70CE"/>
    <w:rsid w:val="00CF446A"/>
    <w:rsid w:val="00D42AF8"/>
    <w:rsid w:val="00DA692A"/>
    <w:rsid w:val="00DA70A9"/>
    <w:rsid w:val="00DB29DC"/>
    <w:rsid w:val="00E15C33"/>
    <w:rsid w:val="00E216C3"/>
    <w:rsid w:val="00EB6129"/>
    <w:rsid w:val="00F00DFF"/>
    <w:rsid w:val="00F10117"/>
    <w:rsid w:val="00F71B6B"/>
    <w:rsid w:val="00F8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o do texto 1"/>
    <w:qFormat/>
    <w:pPr>
      <w:ind w:left="720"/>
    </w:pPr>
    <w:rPr>
      <w:sz w:val="24"/>
      <w:szCs w:val="24"/>
      <w:lang w:bidi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lang w:bidi="ar-SA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3"/>
      </w:numPr>
      <w:spacing w:before="240" w:after="60"/>
      <w:ind w:left="187" w:hanging="187"/>
    </w:pPr>
    <w:rPr>
      <w:b/>
      <w:u w:val="single"/>
      <w:lang w:bidi="ar-SA"/>
    </w:rPr>
  </w:style>
  <w:style w:type="paragraph" w:styleId="ListNumber3">
    <w:name w:val="List Number 3"/>
    <w:basedOn w:val="Normal"/>
    <w:pPr>
      <w:numPr>
        <w:numId w:val="6"/>
      </w:numPr>
    </w:pPr>
    <w:rPr>
      <w:lang w:bidi="ar-SA"/>
    </w:rPr>
  </w:style>
  <w:style w:type="paragraph" w:styleId="BodyText">
    <w:name w:val="Body Text"/>
    <w:basedOn w:val="Normal"/>
    <w:pPr>
      <w:spacing w:before="360" w:after="240"/>
      <w:ind w:left="0"/>
    </w:pPr>
    <w:rPr>
      <w:lang w:bidi="ar-SA"/>
    </w:rPr>
  </w:style>
  <w:style w:type="paragraph" w:styleId="Date">
    <w:name w:val="Date"/>
    <w:basedOn w:val="Normal"/>
    <w:next w:val="Normal"/>
    <w:pPr>
      <w:ind w:left="0"/>
      <w:jc w:val="center"/>
    </w:pPr>
    <w:rPr>
      <w:lang w:bidi="ar-SA"/>
    </w:rPr>
  </w:style>
  <w:style w:type="character" w:customStyle="1" w:styleId="BodyText2Char">
    <w:name w:val="Body Text 2 Char"/>
    <w:link w:val="BodyText2"/>
  </w:style>
  <w:style w:type="paragraph" w:styleId="BodyText2">
    <w:name w:val="Body Text 2"/>
    <w:basedOn w:val="Normal"/>
    <w:link w:val="BodyText2Char"/>
    <w:rPr>
      <w:lang w:bidi="ar-SA"/>
    </w:rPr>
  </w:style>
  <w:style w:type="character" w:customStyle="1" w:styleId="Caracdocorpodotexto2">
    <w:name w:val="Carac do corpo do texto 2"/>
    <w:basedOn w:val="DefaultParagraphFont"/>
    <w:rPr>
      <w:sz w:val="24"/>
      <w:szCs w:val="24"/>
      <w:lang w:val="en-US" w:eastAsia="en-US" w:bidi="en-US"/>
    </w:rPr>
  </w:style>
  <w:style w:type="table" w:customStyle="1" w:styleId="Tabelanormal1">
    <w:name w:val="Tabela normal1"/>
    <w:semiHidden/>
    <w:rPr>
      <w:lang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967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o do texto 1"/>
    <w:qFormat/>
    <w:pPr>
      <w:ind w:left="720"/>
    </w:pPr>
    <w:rPr>
      <w:sz w:val="24"/>
      <w:szCs w:val="24"/>
      <w:lang w:bidi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lang w:bidi="ar-SA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3"/>
      </w:numPr>
      <w:spacing w:before="240" w:after="60"/>
      <w:ind w:left="187" w:hanging="187"/>
    </w:pPr>
    <w:rPr>
      <w:b/>
      <w:u w:val="single"/>
      <w:lang w:bidi="ar-SA"/>
    </w:rPr>
  </w:style>
  <w:style w:type="paragraph" w:styleId="ListNumber3">
    <w:name w:val="List Number 3"/>
    <w:basedOn w:val="Normal"/>
    <w:pPr>
      <w:numPr>
        <w:numId w:val="6"/>
      </w:numPr>
    </w:pPr>
    <w:rPr>
      <w:lang w:bidi="ar-SA"/>
    </w:rPr>
  </w:style>
  <w:style w:type="paragraph" w:styleId="BodyText">
    <w:name w:val="Body Text"/>
    <w:basedOn w:val="Normal"/>
    <w:pPr>
      <w:spacing w:before="360" w:after="240"/>
      <w:ind w:left="0"/>
    </w:pPr>
    <w:rPr>
      <w:lang w:bidi="ar-SA"/>
    </w:rPr>
  </w:style>
  <w:style w:type="paragraph" w:styleId="Date">
    <w:name w:val="Date"/>
    <w:basedOn w:val="Normal"/>
    <w:next w:val="Normal"/>
    <w:pPr>
      <w:ind w:left="0"/>
      <w:jc w:val="center"/>
    </w:pPr>
    <w:rPr>
      <w:lang w:bidi="ar-SA"/>
    </w:rPr>
  </w:style>
  <w:style w:type="character" w:customStyle="1" w:styleId="BodyText2Char">
    <w:name w:val="Body Text 2 Char"/>
    <w:link w:val="BodyText2"/>
  </w:style>
  <w:style w:type="paragraph" w:styleId="BodyText2">
    <w:name w:val="Body Text 2"/>
    <w:basedOn w:val="Normal"/>
    <w:link w:val="BodyText2Char"/>
    <w:rPr>
      <w:lang w:bidi="ar-SA"/>
    </w:rPr>
  </w:style>
  <w:style w:type="character" w:customStyle="1" w:styleId="Caracdocorpodotexto2">
    <w:name w:val="Carac do corpo do texto 2"/>
    <w:basedOn w:val="DefaultParagraphFont"/>
    <w:rPr>
      <w:sz w:val="24"/>
      <w:szCs w:val="24"/>
      <w:lang w:val="en-US" w:eastAsia="en-US" w:bidi="en-US"/>
    </w:rPr>
  </w:style>
  <w:style w:type="table" w:customStyle="1" w:styleId="Tabelanormal1">
    <w:name w:val="Tabela normal1"/>
    <w:semiHidden/>
    <w:rPr>
      <w:lang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96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wnloads\TS10280758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E520FF-6B0D-4597-95EE-F90FCEB85D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TS102807584</Template>
  <TotalTime>2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Pereira</dc:creator>
  <cp:lastModifiedBy>GERSON</cp:lastModifiedBy>
  <cp:revision>3</cp:revision>
  <cp:lastPrinted>2002-03-13T17:46:00Z</cp:lastPrinted>
  <dcterms:created xsi:type="dcterms:W3CDTF">2014-02-27T01:10:00Z</dcterms:created>
  <dcterms:modified xsi:type="dcterms:W3CDTF">2014-02-27T01:12:00Z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TC060910481046</vt:lpwstr>
  </property>
</Properties>
</file>